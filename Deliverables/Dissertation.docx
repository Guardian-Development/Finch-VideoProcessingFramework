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6918F0">
      <w:pPr>
        <w:pStyle w:val="Title"/>
      </w:pPr>
      <w:sdt>
        <w:sdtPr>
          <w:alias w:val="Title:"/>
          <w:tag w:val="Title:"/>
          <w:id w:val="726351117"/>
          <w:placeholder>
            <w:docPart w:val="F46DEA90934563409DA05D32E8C75DA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400F1">
            <w:t>Real</w:t>
          </w:r>
          <w:r w:rsidR="00533012">
            <w:t>-</w:t>
          </w:r>
          <w:r w:rsidR="00C400F1">
            <w:t xml:space="preserve">time Scalable Video Stream Analysis with Object, </w:t>
          </w:r>
          <w:r w:rsidR="008C72F2">
            <w:t>Activity</w:t>
          </w:r>
          <w:r w:rsidR="00C400F1">
            <w:t xml:space="preserve"> and Anomaly Detection.</w:t>
          </w:r>
        </w:sdtContent>
      </w:sdt>
    </w:p>
    <w:p w:rsidR="00B823AA" w:rsidRDefault="00C400F1" w:rsidP="00B823AA">
      <w:pPr>
        <w:pStyle w:val="Title2"/>
      </w:pPr>
      <w:r>
        <w:t>Joseph Honour - 130291538</w:t>
      </w:r>
    </w:p>
    <w:p w:rsidR="00E81978" w:rsidRDefault="00C400F1" w:rsidP="00B823AA">
      <w:pPr>
        <w:pStyle w:val="Title2"/>
      </w:pPr>
      <w:r>
        <w:t>Newcastle University</w:t>
      </w:r>
    </w:p>
    <w:sdt>
      <w:sdtPr>
        <w:alias w:val="Author Note:"/>
        <w:tag w:val="Author Note:"/>
        <w:id w:val="266668659"/>
        <w:placeholder>
          <w:docPart w:val="5548CB28C8EF2F44B68820B1C031C297"/>
        </w:placeholder>
        <w:temporary/>
        <w:showingPlcHdr/>
        <w15:appearance w15:val="hidden"/>
      </w:sdtPr>
      <w:sdtContent>
        <w:p w:rsidR="00E81978" w:rsidRDefault="005D3A03">
          <w:pPr>
            <w:pStyle w:val="Title"/>
          </w:pPr>
          <w:r>
            <w:t>Author Note</w:t>
          </w:r>
        </w:p>
      </w:sdtContent>
    </w:sdt>
    <w:p w:rsidR="00E81978" w:rsidRDefault="00C400F1" w:rsidP="00B823AA">
      <w:pPr>
        <w:pStyle w:val="Title2"/>
      </w:pPr>
      <w:r>
        <w:t xml:space="preserve">Completed as part of my undergraduate </w:t>
      </w:r>
      <w:r w:rsidR="00EB1E39">
        <w:t>BSc in Computer Science</w:t>
      </w:r>
      <w:r w:rsidR="00833FE7">
        <w:t xml:space="preserve"> with Industrial Placement (G401)</w:t>
      </w:r>
      <w:r w:rsidR="00633FEB">
        <w:t>, supervised by Matt Collison.</w:t>
      </w:r>
    </w:p>
    <w:bookmarkStart w:id="0" w:name="_Toc506820796" w:displacedByCustomXml="next"/>
    <w:sdt>
      <w:sdtPr>
        <w:alias w:val="Abstract:"/>
        <w:tag w:val="Abstract:"/>
        <w:id w:val="202146031"/>
        <w:placeholder>
          <w:docPart w:val="9E532DFA1E004F4B9045C4085A4D4263"/>
        </w:placeholder>
        <w:temporary/>
        <w:showingPlcHdr/>
        <w15:appearance w15:val="hidden"/>
      </w:sdtPr>
      <w:sdtContent>
        <w:p w:rsidR="00E81978" w:rsidRDefault="005D3A03">
          <w:pPr>
            <w:pStyle w:val="SectionTitle"/>
          </w:pPr>
          <w:r>
            <w:t>Abstract</w:t>
          </w:r>
        </w:p>
      </w:sdtContent>
    </w:sdt>
    <w:bookmarkEnd w:id="0" w:displacedByCustomXml="prev"/>
    <w:p w:rsidR="003B498C" w:rsidRDefault="006542F1" w:rsidP="00313595">
      <w:pPr>
        <w:pStyle w:val="NoSpacing"/>
      </w:pPr>
      <w:r>
        <w:t xml:space="preserve">Computer vision has been a large area of research in recent years, devising methodologies to understand and act on events seen within video streams. A major application of computer vision is to detect anomalies autonomously, </w:t>
      </w:r>
      <w:r w:rsidR="00063128">
        <w:t>and alert</w:t>
      </w:r>
      <w:r w:rsidR="003B498C">
        <w:t xml:space="preserve"> users to when they occur. </w:t>
      </w:r>
      <w:r>
        <w:t>Although industrial technologies exist that are able to do this to a basic standard, they often rely on expensive and exclusive hardware.</w:t>
      </w:r>
      <w:r w:rsidR="003B498C">
        <w:t xml:space="preserve"> </w:t>
      </w:r>
    </w:p>
    <w:p w:rsidR="00E81978" w:rsidRDefault="003B498C" w:rsidP="00313595">
      <w:pPr>
        <w:pStyle w:val="NoSpacing"/>
      </w:pPr>
      <w:r>
        <w:t>This paper</w:t>
      </w:r>
      <w:r w:rsidR="006542F1">
        <w:t xml:space="preserve"> propose</w:t>
      </w:r>
      <w:r>
        <w:t>s</w:t>
      </w:r>
      <w:r w:rsidR="006542F1">
        <w:t xml:space="preserve"> an extendable and scalable framework that is able to provide accurate anomaly detection</w:t>
      </w:r>
      <w:r>
        <w:t>,</w:t>
      </w:r>
      <w:r w:rsidR="006542F1">
        <w:t xml:space="preserve"> in real-time</w:t>
      </w:r>
      <w:r>
        <w:t>,</w:t>
      </w:r>
      <w:r w:rsidR="006542F1">
        <w:t xml:space="preserve"> without complex hardware requirements.</w:t>
      </w:r>
      <w:r>
        <w:t xml:space="preserve"> The framework will show how the adoption of distributed computing and machine learning ena</w:t>
      </w:r>
      <w:r w:rsidR="00533012">
        <w:t xml:space="preserve">ble real-time anomaly detections, </w:t>
      </w:r>
      <w:r>
        <w:t xml:space="preserve">without requiring specialized hardware. </w:t>
      </w:r>
      <w:r w:rsidR="006542F1">
        <w:t xml:space="preserve"> My design approach is to allow extensibility at every </w:t>
      </w:r>
      <w:r w:rsidR="00B724C9">
        <w:t>opportunity,</w:t>
      </w:r>
      <w:r w:rsidR="006542F1">
        <w:t xml:space="preserve"> so </w:t>
      </w:r>
      <w:r w:rsidR="00533012">
        <w:t>the framework can be adapted for a multitude of use cases, some of which I propose within this paper</w:t>
      </w:r>
      <w:r>
        <w:t xml:space="preserve">. Furthermore, the framework will allow horizontal scaling </w:t>
      </w:r>
      <w:r w:rsidR="00533012">
        <w:t>enabling</w:t>
      </w:r>
      <w:r>
        <w:t xml:space="preserve"> it </w:t>
      </w:r>
      <w:r w:rsidR="00533012">
        <w:t>to</w:t>
      </w:r>
      <w:r>
        <w:t xml:space="preserve"> handle large volumes of data</w:t>
      </w:r>
      <w:r w:rsidR="00533012">
        <w:t>,</w:t>
      </w:r>
      <w:r>
        <w:t xml:space="preserve"> while keeping its real-time requirements intact. Finally, the framework will be hosted publicly allowing new avenues to </w:t>
      </w:r>
      <w:proofErr w:type="gramStart"/>
      <w:r>
        <w:t>be explored</w:t>
      </w:r>
      <w:proofErr w:type="gramEnd"/>
      <w:r>
        <w:t xml:space="preserve"> by the community, </w:t>
      </w:r>
      <w:r w:rsidR="00CE6635">
        <w:t xml:space="preserve">with </w:t>
      </w:r>
      <w:r w:rsidR="003E7F77">
        <w:t xml:space="preserve">avenues of exploration suggested </w:t>
      </w:r>
      <w:r w:rsidR="00CE6635">
        <w:t xml:space="preserve">at the end of this paper. </w:t>
      </w: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313595">
      <w:pPr>
        <w:pStyle w:val="NoSpacing"/>
      </w:pPr>
    </w:p>
    <w:p w:rsidR="002A4608" w:rsidRDefault="002A4608" w:rsidP="002A4608">
      <w:pPr>
        <w:pStyle w:val="SectionTitle"/>
      </w:pPr>
      <w:bookmarkStart w:id="1" w:name="_Toc506820797"/>
      <w:r>
        <w:lastRenderedPageBreak/>
        <w:t>Declaration</w:t>
      </w:r>
      <w:bookmarkEnd w:id="1"/>
    </w:p>
    <w:p w:rsidR="002A4608" w:rsidRDefault="00F41ED4" w:rsidP="002A4608">
      <w:pPr>
        <w:pStyle w:val="NoSpacing"/>
      </w:pPr>
      <w:r>
        <w:t>“I</w:t>
      </w:r>
      <w:r w:rsidR="00BF0633">
        <w:t xml:space="preserve"> declare that this dissertation represents my own work, except where otherwise stated.”</w:t>
      </w: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NoSpacing"/>
      </w:pPr>
    </w:p>
    <w:p w:rsidR="002A4608" w:rsidRDefault="002A4608" w:rsidP="002A4608">
      <w:pPr>
        <w:pStyle w:val="SectionTitle"/>
      </w:pPr>
      <w:bookmarkStart w:id="2" w:name="_Toc506820798"/>
      <w:r>
        <w:lastRenderedPageBreak/>
        <w:t>Acknowledgments</w:t>
      </w:r>
      <w:bookmarkEnd w:id="2"/>
    </w:p>
    <w:p w:rsidR="002A4608" w:rsidRDefault="002A4608" w:rsidP="002A4608">
      <w:pPr>
        <w:pStyle w:val="NoSpacing"/>
      </w:pPr>
      <w:r>
        <w:t xml:space="preserve">This is my acknowledgments.  </w:t>
      </w:r>
    </w:p>
    <w:p w:rsidR="002A4608" w:rsidRDefault="002A4608"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p w:rsidR="003B0A4E" w:rsidRDefault="003B0A4E" w:rsidP="003B0A4E">
      <w:pPr>
        <w:pStyle w:val="NoSpacing"/>
      </w:pPr>
    </w:p>
    <w:sdt>
      <w:sdtPr>
        <w:rPr>
          <w:rFonts w:asciiTheme="minorHAnsi" w:eastAsiaTheme="minorEastAsia" w:hAnsiTheme="minorHAnsi" w:cstheme="minorBidi"/>
          <w:b w:val="0"/>
          <w:szCs w:val="24"/>
        </w:rPr>
        <w:id w:val="-1838599875"/>
        <w:docPartObj>
          <w:docPartGallery w:val="Table of Contents"/>
          <w:docPartUnique/>
        </w:docPartObj>
      </w:sdtPr>
      <w:sdtEndPr>
        <w:rPr>
          <w:bCs/>
          <w:noProof/>
        </w:rPr>
      </w:sdtEndPr>
      <w:sdtContent>
        <w:p w:rsidR="002A4608" w:rsidRDefault="002A4608">
          <w:pPr>
            <w:pStyle w:val="TOCHeading"/>
          </w:pPr>
          <w:r>
            <w:t>Table of Contents</w:t>
          </w:r>
        </w:p>
        <w:p w:rsidR="00542E1A" w:rsidRDefault="002A4608">
          <w:pPr>
            <w:pStyle w:val="TOC1"/>
            <w:tabs>
              <w:tab w:val="right" w:leader="dot" w:pos="9350"/>
            </w:tabs>
            <w:rPr>
              <w:noProof/>
              <w:kern w:val="0"/>
              <w:sz w:val="22"/>
              <w:szCs w:val="22"/>
              <w:lang w:val="en-GB" w:eastAsia="en-GB"/>
            </w:rPr>
          </w:pPr>
          <w:r>
            <w:fldChar w:fldCharType="begin"/>
          </w:r>
          <w:r>
            <w:instrText xml:space="preserve"> TOC \o "1-3" \h \z \u </w:instrText>
          </w:r>
          <w:r>
            <w:fldChar w:fldCharType="separate"/>
          </w:r>
          <w:hyperlink w:anchor="_Toc506820796" w:history="1">
            <w:r w:rsidR="00542E1A" w:rsidRPr="00697699">
              <w:rPr>
                <w:rStyle w:val="Hyperlink"/>
                <w:noProof/>
              </w:rPr>
              <w:t>Abstract</w:t>
            </w:r>
            <w:r w:rsidR="00542E1A">
              <w:rPr>
                <w:noProof/>
                <w:webHidden/>
              </w:rPr>
              <w:tab/>
            </w:r>
            <w:r w:rsidR="00542E1A">
              <w:rPr>
                <w:noProof/>
                <w:webHidden/>
              </w:rPr>
              <w:fldChar w:fldCharType="begin"/>
            </w:r>
            <w:r w:rsidR="00542E1A">
              <w:rPr>
                <w:noProof/>
                <w:webHidden/>
              </w:rPr>
              <w:instrText xml:space="preserve"> PAGEREF _Toc506820796 \h </w:instrText>
            </w:r>
            <w:r w:rsidR="00542E1A">
              <w:rPr>
                <w:noProof/>
                <w:webHidden/>
              </w:rPr>
            </w:r>
            <w:r w:rsidR="00542E1A">
              <w:rPr>
                <w:noProof/>
                <w:webHidden/>
              </w:rPr>
              <w:fldChar w:fldCharType="separate"/>
            </w:r>
            <w:r w:rsidR="00542E1A">
              <w:rPr>
                <w:noProof/>
                <w:webHidden/>
              </w:rPr>
              <w:t>2</w:t>
            </w:r>
            <w:r w:rsidR="00542E1A">
              <w:rPr>
                <w:noProof/>
                <w:webHidden/>
              </w:rPr>
              <w:fldChar w:fldCharType="end"/>
            </w:r>
          </w:hyperlink>
        </w:p>
        <w:p w:rsidR="00542E1A" w:rsidRDefault="00542E1A">
          <w:pPr>
            <w:pStyle w:val="TOC1"/>
            <w:tabs>
              <w:tab w:val="right" w:leader="dot" w:pos="9350"/>
            </w:tabs>
            <w:rPr>
              <w:noProof/>
              <w:kern w:val="0"/>
              <w:sz w:val="22"/>
              <w:szCs w:val="22"/>
              <w:lang w:val="en-GB" w:eastAsia="en-GB"/>
            </w:rPr>
          </w:pPr>
          <w:hyperlink w:anchor="_Toc506820797" w:history="1">
            <w:r w:rsidRPr="00697699">
              <w:rPr>
                <w:rStyle w:val="Hyperlink"/>
                <w:noProof/>
              </w:rPr>
              <w:t>Declaration</w:t>
            </w:r>
            <w:r>
              <w:rPr>
                <w:noProof/>
                <w:webHidden/>
              </w:rPr>
              <w:tab/>
            </w:r>
            <w:r>
              <w:rPr>
                <w:noProof/>
                <w:webHidden/>
              </w:rPr>
              <w:fldChar w:fldCharType="begin"/>
            </w:r>
            <w:r>
              <w:rPr>
                <w:noProof/>
                <w:webHidden/>
              </w:rPr>
              <w:instrText xml:space="preserve"> PAGEREF _Toc506820797 \h </w:instrText>
            </w:r>
            <w:r>
              <w:rPr>
                <w:noProof/>
                <w:webHidden/>
              </w:rPr>
            </w:r>
            <w:r>
              <w:rPr>
                <w:noProof/>
                <w:webHidden/>
              </w:rPr>
              <w:fldChar w:fldCharType="separate"/>
            </w:r>
            <w:r>
              <w:rPr>
                <w:noProof/>
                <w:webHidden/>
              </w:rPr>
              <w:t>3</w:t>
            </w:r>
            <w:r>
              <w:rPr>
                <w:noProof/>
                <w:webHidden/>
              </w:rPr>
              <w:fldChar w:fldCharType="end"/>
            </w:r>
          </w:hyperlink>
        </w:p>
        <w:p w:rsidR="00542E1A" w:rsidRDefault="00542E1A">
          <w:pPr>
            <w:pStyle w:val="TOC1"/>
            <w:tabs>
              <w:tab w:val="right" w:leader="dot" w:pos="9350"/>
            </w:tabs>
            <w:rPr>
              <w:noProof/>
              <w:kern w:val="0"/>
              <w:sz w:val="22"/>
              <w:szCs w:val="22"/>
              <w:lang w:val="en-GB" w:eastAsia="en-GB"/>
            </w:rPr>
          </w:pPr>
          <w:hyperlink w:anchor="_Toc506820798" w:history="1">
            <w:r w:rsidRPr="00697699">
              <w:rPr>
                <w:rStyle w:val="Hyperlink"/>
                <w:noProof/>
              </w:rPr>
              <w:t>Acknowledgments</w:t>
            </w:r>
            <w:r>
              <w:rPr>
                <w:noProof/>
                <w:webHidden/>
              </w:rPr>
              <w:tab/>
            </w:r>
            <w:r>
              <w:rPr>
                <w:noProof/>
                <w:webHidden/>
              </w:rPr>
              <w:fldChar w:fldCharType="begin"/>
            </w:r>
            <w:r>
              <w:rPr>
                <w:noProof/>
                <w:webHidden/>
              </w:rPr>
              <w:instrText xml:space="preserve"> PAGEREF _Toc506820798 \h </w:instrText>
            </w:r>
            <w:r>
              <w:rPr>
                <w:noProof/>
                <w:webHidden/>
              </w:rPr>
            </w:r>
            <w:r>
              <w:rPr>
                <w:noProof/>
                <w:webHidden/>
              </w:rPr>
              <w:fldChar w:fldCharType="separate"/>
            </w:r>
            <w:r>
              <w:rPr>
                <w:noProof/>
                <w:webHidden/>
              </w:rPr>
              <w:t>4</w:t>
            </w:r>
            <w:r>
              <w:rPr>
                <w:noProof/>
                <w:webHidden/>
              </w:rPr>
              <w:fldChar w:fldCharType="end"/>
            </w:r>
          </w:hyperlink>
        </w:p>
        <w:p w:rsidR="00542E1A" w:rsidRDefault="00542E1A">
          <w:pPr>
            <w:pStyle w:val="TOC1"/>
            <w:tabs>
              <w:tab w:val="right" w:leader="dot" w:pos="9350"/>
            </w:tabs>
            <w:rPr>
              <w:noProof/>
              <w:kern w:val="0"/>
              <w:sz w:val="22"/>
              <w:szCs w:val="22"/>
              <w:lang w:val="en-GB" w:eastAsia="en-GB"/>
            </w:rPr>
          </w:pPr>
          <w:hyperlink w:anchor="_Toc506820799" w:history="1">
            <w:r w:rsidRPr="00697699">
              <w:rPr>
                <w:rStyle w:val="Hyperlink"/>
                <w:noProof/>
              </w:rPr>
              <w:t>Introduction</w:t>
            </w:r>
            <w:r>
              <w:rPr>
                <w:noProof/>
                <w:webHidden/>
              </w:rPr>
              <w:tab/>
            </w:r>
            <w:r>
              <w:rPr>
                <w:noProof/>
                <w:webHidden/>
              </w:rPr>
              <w:fldChar w:fldCharType="begin"/>
            </w:r>
            <w:r>
              <w:rPr>
                <w:noProof/>
                <w:webHidden/>
              </w:rPr>
              <w:instrText xml:space="preserve"> PAGEREF _Toc506820799 \h </w:instrText>
            </w:r>
            <w:r>
              <w:rPr>
                <w:noProof/>
                <w:webHidden/>
              </w:rPr>
            </w:r>
            <w:r>
              <w:rPr>
                <w:noProof/>
                <w:webHidden/>
              </w:rPr>
              <w:fldChar w:fldCharType="separate"/>
            </w:r>
            <w:r>
              <w:rPr>
                <w:noProof/>
                <w:webHidden/>
              </w:rPr>
              <w:t>7</w:t>
            </w:r>
            <w:r>
              <w:rPr>
                <w:noProof/>
                <w:webHidden/>
              </w:rPr>
              <w:fldChar w:fldCharType="end"/>
            </w:r>
          </w:hyperlink>
        </w:p>
        <w:p w:rsidR="00542E1A" w:rsidRDefault="00542E1A">
          <w:pPr>
            <w:pStyle w:val="TOC2"/>
            <w:tabs>
              <w:tab w:val="right" w:leader="dot" w:pos="9350"/>
            </w:tabs>
            <w:rPr>
              <w:noProof/>
              <w:kern w:val="0"/>
              <w:sz w:val="22"/>
              <w:szCs w:val="22"/>
              <w:lang w:val="en-GB" w:eastAsia="en-GB"/>
            </w:rPr>
          </w:pPr>
          <w:hyperlink w:anchor="_Toc506820800" w:history="1">
            <w:r w:rsidRPr="00697699">
              <w:rPr>
                <w:rStyle w:val="Hyperlink"/>
                <w:noProof/>
              </w:rPr>
              <w:t>Motivation</w:t>
            </w:r>
            <w:r>
              <w:rPr>
                <w:noProof/>
                <w:webHidden/>
              </w:rPr>
              <w:tab/>
            </w:r>
            <w:r>
              <w:rPr>
                <w:noProof/>
                <w:webHidden/>
              </w:rPr>
              <w:fldChar w:fldCharType="begin"/>
            </w:r>
            <w:r>
              <w:rPr>
                <w:noProof/>
                <w:webHidden/>
              </w:rPr>
              <w:instrText xml:space="preserve"> PAGEREF _Toc506820800 \h </w:instrText>
            </w:r>
            <w:r>
              <w:rPr>
                <w:noProof/>
                <w:webHidden/>
              </w:rPr>
            </w:r>
            <w:r>
              <w:rPr>
                <w:noProof/>
                <w:webHidden/>
              </w:rPr>
              <w:fldChar w:fldCharType="separate"/>
            </w:r>
            <w:r>
              <w:rPr>
                <w:noProof/>
                <w:webHidden/>
              </w:rPr>
              <w:t>7</w:t>
            </w:r>
            <w:r>
              <w:rPr>
                <w:noProof/>
                <w:webHidden/>
              </w:rPr>
              <w:fldChar w:fldCharType="end"/>
            </w:r>
          </w:hyperlink>
        </w:p>
        <w:p w:rsidR="00542E1A" w:rsidRDefault="00542E1A">
          <w:pPr>
            <w:pStyle w:val="TOC2"/>
            <w:tabs>
              <w:tab w:val="right" w:leader="dot" w:pos="9350"/>
            </w:tabs>
            <w:rPr>
              <w:noProof/>
              <w:kern w:val="0"/>
              <w:sz w:val="22"/>
              <w:szCs w:val="22"/>
              <w:lang w:val="en-GB" w:eastAsia="en-GB"/>
            </w:rPr>
          </w:pPr>
          <w:hyperlink w:anchor="_Toc506820801" w:history="1">
            <w:r w:rsidRPr="00697699">
              <w:rPr>
                <w:rStyle w:val="Hyperlink"/>
                <w:noProof/>
              </w:rPr>
              <w:t>Aim</w:t>
            </w:r>
            <w:r>
              <w:rPr>
                <w:noProof/>
                <w:webHidden/>
              </w:rPr>
              <w:tab/>
            </w:r>
            <w:r>
              <w:rPr>
                <w:noProof/>
                <w:webHidden/>
              </w:rPr>
              <w:fldChar w:fldCharType="begin"/>
            </w:r>
            <w:r>
              <w:rPr>
                <w:noProof/>
                <w:webHidden/>
              </w:rPr>
              <w:instrText xml:space="preserve"> PAGEREF _Toc506820801 \h </w:instrText>
            </w:r>
            <w:r>
              <w:rPr>
                <w:noProof/>
                <w:webHidden/>
              </w:rPr>
            </w:r>
            <w:r>
              <w:rPr>
                <w:noProof/>
                <w:webHidden/>
              </w:rPr>
              <w:fldChar w:fldCharType="separate"/>
            </w:r>
            <w:r>
              <w:rPr>
                <w:noProof/>
                <w:webHidden/>
              </w:rPr>
              <w:t>8</w:t>
            </w:r>
            <w:r>
              <w:rPr>
                <w:noProof/>
                <w:webHidden/>
              </w:rPr>
              <w:fldChar w:fldCharType="end"/>
            </w:r>
          </w:hyperlink>
        </w:p>
        <w:p w:rsidR="00542E1A" w:rsidRDefault="00542E1A">
          <w:pPr>
            <w:pStyle w:val="TOC2"/>
            <w:tabs>
              <w:tab w:val="right" w:leader="dot" w:pos="9350"/>
            </w:tabs>
            <w:rPr>
              <w:noProof/>
              <w:kern w:val="0"/>
              <w:sz w:val="22"/>
              <w:szCs w:val="22"/>
              <w:lang w:val="en-GB" w:eastAsia="en-GB"/>
            </w:rPr>
          </w:pPr>
          <w:hyperlink w:anchor="_Toc506820802" w:history="1">
            <w:r w:rsidRPr="00697699">
              <w:rPr>
                <w:rStyle w:val="Hyperlink"/>
                <w:noProof/>
              </w:rPr>
              <w:t>Objectives</w:t>
            </w:r>
            <w:r>
              <w:rPr>
                <w:noProof/>
                <w:webHidden/>
              </w:rPr>
              <w:tab/>
            </w:r>
            <w:r>
              <w:rPr>
                <w:noProof/>
                <w:webHidden/>
              </w:rPr>
              <w:fldChar w:fldCharType="begin"/>
            </w:r>
            <w:r>
              <w:rPr>
                <w:noProof/>
                <w:webHidden/>
              </w:rPr>
              <w:instrText xml:space="preserve"> PAGEREF _Toc506820802 \h </w:instrText>
            </w:r>
            <w:r>
              <w:rPr>
                <w:noProof/>
                <w:webHidden/>
              </w:rPr>
            </w:r>
            <w:r>
              <w:rPr>
                <w:noProof/>
                <w:webHidden/>
              </w:rPr>
              <w:fldChar w:fldCharType="separate"/>
            </w:r>
            <w:r>
              <w:rPr>
                <w:noProof/>
                <w:webHidden/>
              </w:rPr>
              <w:t>8</w:t>
            </w:r>
            <w:r>
              <w:rPr>
                <w:noProof/>
                <w:webHidden/>
              </w:rPr>
              <w:fldChar w:fldCharType="end"/>
            </w:r>
          </w:hyperlink>
        </w:p>
        <w:p w:rsidR="00542E1A" w:rsidRDefault="00542E1A">
          <w:pPr>
            <w:pStyle w:val="TOC2"/>
            <w:tabs>
              <w:tab w:val="right" w:leader="dot" w:pos="9350"/>
            </w:tabs>
            <w:rPr>
              <w:noProof/>
              <w:kern w:val="0"/>
              <w:sz w:val="22"/>
              <w:szCs w:val="22"/>
              <w:lang w:val="en-GB" w:eastAsia="en-GB"/>
            </w:rPr>
          </w:pPr>
          <w:hyperlink w:anchor="_Toc506820803" w:history="1">
            <w:r w:rsidRPr="00697699">
              <w:rPr>
                <w:rStyle w:val="Hyperlink"/>
                <w:noProof/>
              </w:rPr>
              <w:t>Paper Structure</w:t>
            </w:r>
            <w:r>
              <w:rPr>
                <w:noProof/>
                <w:webHidden/>
              </w:rPr>
              <w:tab/>
            </w:r>
            <w:r>
              <w:rPr>
                <w:noProof/>
                <w:webHidden/>
              </w:rPr>
              <w:fldChar w:fldCharType="begin"/>
            </w:r>
            <w:r>
              <w:rPr>
                <w:noProof/>
                <w:webHidden/>
              </w:rPr>
              <w:instrText xml:space="preserve"> PAGEREF _Toc506820803 \h </w:instrText>
            </w:r>
            <w:r>
              <w:rPr>
                <w:noProof/>
                <w:webHidden/>
              </w:rPr>
            </w:r>
            <w:r>
              <w:rPr>
                <w:noProof/>
                <w:webHidden/>
              </w:rPr>
              <w:fldChar w:fldCharType="separate"/>
            </w:r>
            <w:r>
              <w:rPr>
                <w:noProof/>
                <w:webHidden/>
              </w:rPr>
              <w:t>8</w:t>
            </w:r>
            <w:r>
              <w:rPr>
                <w:noProof/>
                <w:webHidden/>
              </w:rPr>
              <w:fldChar w:fldCharType="end"/>
            </w:r>
          </w:hyperlink>
        </w:p>
        <w:p w:rsidR="00542E1A" w:rsidRDefault="00542E1A">
          <w:pPr>
            <w:pStyle w:val="TOC1"/>
            <w:tabs>
              <w:tab w:val="right" w:leader="dot" w:pos="9350"/>
            </w:tabs>
            <w:rPr>
              <w:noProof/>
              <w:kern w:val="0"/>
              <w:sz w:val="22"/>
              <w:szCs w:val="22"/>
              <w:lang w:val="en-GB" w:eastAsia="en-GB"/>
            </w:rPr>
          </w:pPr>
          <w:hyperlink w:anchor="_Toc506820804" w:history="1">
            <w:r w:rsidRPr="00697699">
              <w:rPr>
                <w:rStyle w:val="Hyperlink"/>
                <w:noProof/>
              </w:rPr>
              <w:t>Background and Literature Review</w:t>
            </w:r>
            <w:r>
              <w:rPr>
                <w:noProof/>
                <w:webHidden/>
              </w:rPr>
              <w:tab/>
            </w:r>
            <w:r>
              <w:rPr>
                <w:noProof/>
                <w:webHidden/>
              </w:rPr>
              <w:fldChar w:fldCharType="begin"/>
            </w:r>
            <w:r>
              <w:rPr>
                <w:noProof/>
                <w:webHidden/>
              </w:rPr>
              <w:instrText xml:space="preserve"> PAGEREF _Toc506820804 \h </w:instrText>
            </w:r>
            <w:r>
              <w:rPr>
                <w:noProof/>
                <w:webHidden/>
              </w:rPr>
            </w:r>
            <w:r>
              <w:rPr>
                <w:noProof/>
                <w:webHidden/>
              </w:rPr>
              <w:fldChar w:fldCharType="separate"/>
            </w:r>
            <w:r>
              <w:rPr>
                <w:noProof/>
                <w:webHidden/>
              </w:rPr>
              <w:t>9</w:t>
            </w:r>
            <w:r>
              <w:rPr>
                <w:noProof/>
                <w:webHidden/>
              </w:rPr>
              <w:fldChar w:fldCharType="end"/>
            </w:r>
          </w:hyperlink>
        </w:p>
        <w:p w:rsidR="00542E1A" w:rsidRDefault="00542E1A">
          <w:pPr>
            <w:pStyle w:val="TOC2"/>
            <w:tabs>
              <w:tab w:val="right" w:leader="dot" w:pos="9350"/>
            </w:tabs>
            <w:rPr>
              <w:noProof/>
              <w:kern w:val="0"/>
              <w:sz w:val="22"/>
              <w:szCs w:val="22"/>
              <w:lang w:val="en-GB" w:eastAsia="en-GB"/>
            </w:rPr>
          </w:pPr>
          <w:hyperlink w:anchor="_Toc506820805" w:history="1">
            <w:r w:rsidRPr="00697699">
              <w:rPr>
                <w:rStyle w:val="Hyperlink"/>
                <w:noProof/>
              </w:rPr>
              <w:t>Video Processing Methodologies and their Adoption</w:t>
            </w:r>
            <w:r>
              <w:rPr>
                <w:noProof/>
                <w:webHidden/>
              </w:rPr>
              <w:tab/>
            </w:r>
            <w:r>
              <w:rPr>
                <w:noProof/>
                <w:webHidden/>
              </w:rPr>
              <w:fldChar w:fldCharType="begin"/>
            </w:r>
            <w:r>
              <w:rPr>
                <w:noProof/>
                <w:webHidden/>
              </w:rPr>
              <w:instrText xml:space="preserve"> PAGEREF _Toc506820805 \h </w:instrText>
            </w:r>
            <w:r>
              <w:rPr>
                <w:noProof/>
                <w:webHidden/>
              </w:rPr>
            </w:r>
            <w:r>
              <w:rPr>
                <w:noProof/>
                <w:webHidden/>
              </w:rPr>
              <w:fldChar w:fldCharType="separate"/>
            </w:r>
            <w:r>
              <w:rPr>
                <w:noProof/>
                <w:webHidden/>
              </w:rPr>
              <w:t>9</w:t>
            </w:r>
            <w:r>
              <w:rPr>
                <w:noProof/>
                <w:webHidden/>
              </w:rPr>
              <w:fldChar w:fldCharType="end"/>
            </w:r>
          </w:hyperlink>
        </w:p>
        <w:p w:rsidR="00542E1A" w:rsidRDefault="00542E1A">
          <w:pPr>
            <w:pStyle w:val="TOC3"/>
            <w:tabs>
              <w:tab w:val="right" w:leader="dot" w:pos="9350"/>
            </w:tabs>
            <w:rPr>
              <w:noProof/>
              <w:kern w:val="0"/>
              <w:sz w:val="22"/>
              <w:szCs w:val="22"/>
              <w:lang w:val="en-GB" w:eastAsia="en-GB"/>
            </w:rPr>
          </w:pPr>
          <w:hyperlink w:anchor="_Toc506820806" w:history="1">
            <w:r w:rsidRPr="00697699">
              <w:rPr>
                <w:rStyle w:val="Hyperlink"/>
                <w:noProof/>
              </w:rPr>
              <w:t>Object Detection Techniques</w:t>
            </w:r>
            <w:r>
              <w:rPr>
                <w:noProof/>
                <w:webHidden/>
              </w:rPr>
              <w:tab/>
            </w:r>
            <w:r>
              <w:rPr>
                <w:noProof/>
                <w:webHidden/>
              </w:rPr>
              <w:fldChar w:fldCharType="begin"/>
            </w:r>
            <w:r>
              <w:rPr>
                <w:noProof/>
                <w:webHidden/>
              </w:rPr>
              <w:instrText xml:space="preserve"> PAGEREF _Toc506820806 \h </w:instrText>
            </w:r>
            <w:r>
              <w:rPr>
                <w:noProof/>
                <w:webHidden/>
              </w:rPr>
            </w:r>
            <w:r>
              <w:rPr>
                <w:noProof/>
                <w:webHidden/>
              </w:rPr>
              <w:fldChar w:fldCharType="separate"/>
            </w:r>
            <w:r>
              <w:rPr>
                <w:noProof/>
                <w:webHidden/>
              </w:rPr>
              <w:t>10</w:t>
            </w:r>
            <w:r>
              <w:rPr>
                <w:noProof/>
                <w:webHidden/>
              </w:rPr>
              <w:fldChar w:fldCharType="end"/>
            </w:r>
          </w:hyperlink>
        </w:p>
        <w:p w:rsidR="00542E1A" w:rsidRDefault="00542E1A">
          <w:pPr>
            <w:pStyle w:val="TOC3"/>
            <w:tabs>
              <w:tab w:val="right" w:leader="dot" w:pos="9350"/>
            </w:tabs>
            <w:rPr>
              <w:noProof/>
              <w:kern w:val="0"/>
              <w:sz w:val="22"/>
              <w:szCs w:val="22"/>
              <w:lang w:val="en-GB" w:eastAsia="en-GB"/>
            </w:rPr>
          </w:pPr>
          <w:hyperlink w:anchor="_Toc506820807" w:history="1">
            <w:r w:rsidRPr="00697699">
              <w:rPr>
                <w:rStyle w:val="Hyperlink"/>
                <w:noProof/>
              </w:rPr>
              <w:t>Object Tracking Techniques</w:t>
            </w:r>
            <w:r>
              <w:rPr>
                <w:noProof/>
                <w:webHidden/>
              </w:rPr>
              <w:tab/>
            </w:r>
            <w:r>
              <w:rPr>
                <w:noProof/>
                <w:webHidden/>
              </w:rPr>
              <w:fldChar w:fldCharType="begin"/>
            </w:r>
            <w:r>
              <w:rPr>
                <w:noProof/>
                <w:webHidden/>
              </w:rPr>
              <w:instrText xml:space="preserve"> PAGEREF _Toc506820807 \h </w:instrText>
            </w:r>
            <w:r>
              <w:rPr>
                <w:noProof/>
                <w:webHidden/>
              </w:rPr>
            </w:r>
            <w:r>
              <w:rPr>
                <w:noProof/>
                <w:webHidden/>
              </w:rPr>
              <w:fldChar w:fldCharType="separate"/>
            </w:r>
            <w:r>
              <w:rPr>
                <w:noProof/>
                <w:webHidden/>
              </w:rPr>
              <w:t>11</w:t>
            </w:r>
            <w:r>
              <w:rPr>
                <w:noProof/>
                <w:webHidden/>
              </w:rPr>
              <w:fldChar w:fldCharType="end"/>
            </w:r>
          </w:hyperlink>
        </w:p>
        <w:p w:rsidR="00542E1A" w:rsidRDefault="00542E1A">
          <w:pPr>
            <w:pStyle w:val="TOC3"/>
            <w:tabs>
              <w:tab w:val="right" w:leader="dot" w:pos="9350"/>
            </w:tabs>
            <w:rPr>
              <w:noProof/>
              <w:kern w:val="0"/>
              <w:sz w:val="22"/>
              <w:szCs w:val="22"/>
              <w:lang w:val="en-GB" w:eastAsia="en-GB"/>
            </w:rPr>
          </w:pPr>
          <w:hyperlink w:anchor="_Toc506820808" w:history="1">
            <w:r w:rsidRPr="00697699">
              <w:rPr>
                <w:rStyle w:val="Hyperlink"/>
                <w:noProof/>
              </w:rPr>
              <w:t>Behavior and Activity Analysis</w:t>
            </w:r>
            <w:r>
              <w:rPr>
                <w:noProof/>
                <w:webHidden/>
              </w:rPr>
              <w:tab/>
            </w:r>
            <w:r>
              <w:rPr>
                <w:noProof/>
                <w:webHidden/>
              </w:rPr>
              <w:fldChar w:fldCharType="begin"/>
            </w:r>
            <w:r>
              <w:rPr>
                <w:noProof/>
                <w:webHidden/>
              </w:rPr>
              <w:instrText xml:space="preserve"> PAGEREF _Toc506820808 \h </w:instrText>
            </w:r>
            <w:r>
              <w:rPr>
                <w:noProof/>
                <w:webHidden/>
              </w:rPr>
            </w:r>
            <w:r>
              <w:rPr>
                <w:noProof/>
                <w:webHidden/>
              </w:rPr>
              <w:fldChar w:fldCharType="separate"/>
            </w:r>
            <w:r>
              <w:rPr>
                <w:noProof/>
                <w:webHidden/>
              </w:rPr>
              <w:t>12</w:t>
            </w:r>
            <w:r>
              <w:rPr>
                <w:noProof/>
                <w:webHidden/>
              </w:rPr>
              <w:fldChar w:fldCharType="end"/>
            </w:r>
          </w:hyperlink>
        </w:p>
        <w:p w:rsidR="00542E1A" w:rsidRDefault="00542E1A">
          <w:pPr>
            <w:pStyle w:val="TOC2"/>
            <w:tabs>
              <w:tab w:val="right" w:leader="dot" w:pos="9350"/>
            </w:tabs>
            <w:rPr>
              <w:noProof/>
              <w:kern w:val="0"/>
              <w:sz w:val="22"/>
              <w:szCs w:val="22"/>
              <w:lang w:val="en-GB" w:eastAsia="en-GB"/>
            </w:rPr>
          </w:pPr>
          <w:hyperlink w:anchor="_Toc506820809" w:history="1">
            <w:r w:rsidRPr="00697699">
              <w:rPr>
                <w:rStyle w:val="Hyperlink"/>
                <w:noProof/>
              </w:rPr>
              <w:t>Anomaly Detection with Machine Learning</w:t>
            </w:r>
            <w:r>
              <w:rPr>
                <w:noProof/>
                <w:webHidden/>
              </w:rPr>
              <w:tab/>
            </w:r>
            <w:r>
              <w:rPr>
                <w:noProof/>
                <w:webHidden/>
              </w:rPr>
              <w:fldChar w:fldCharType="begin"/>
            </w:r>
            <w:r>
              <w:rPr>
                <w:noProof/>
                <w:webHidden/>
              </w:rPr>
              <w:instrText xml:space="preserve"> PAGEREF _Toc506820809 \h </w:instrText>
            </w:r>
            <w:r>
              <w:rPr>
                <w:noProof/>
                <w:webHidden/>
              </w:rPr>
            </w:r>
            <w:r>
              <w:rPr>
                <w:noProof/>
                <w:webHidden/>
              </w:rPr>
              <w:fldChar w:fldCharType="separate"/>
            </w:r>
            <w:r>
              <w:rPr>
                <w:noProof/>
                <w:webHidden/>
              </w:rPr>
              <w:t>13</w:t>
            </w:r>
            <w:r>
              <w:rPr>
                <w:noProof/>
                <w:webHidden/>
              </w:rPr>
              <w:fldChar w:fldCharType="end"/>
            </w:r>
          </w:hyperlink>
        </w:p>
        <w:p w:rsidR="00542E1A" w:rsidRDefault="00542E1A">
          <w:pPr>
            <w:pStyle w:val="TOC3"/>
            <w:tabs>
              <w:tab w:val="right" w:leader="dot" w:pos="9350"/>
            </w:tabs>
            <w:rPr>
              <w:noProof/>
              <w:kern w:val="0"/>
              <w:sz w:val="22"/>
              <w:szCs w:val="22"/>
              <w:lang w:val="en-GB" w:eastAsia="en-GB"/>
            </w:rPr>
          </w:pPr>
          <w:hyperlink w:anchor="_Toc506820810" w:history="1">
            <w:r w:rsidRPr="00697699">
              <w:rPr>
                <w:rStyle w:val="Hyperlink"/>
                <w:noProof/>
              </w:rPr>
              <w:t>Anomaly Detection Models</w:t>
            </w:r>
            <w:r>
              <w:rPr>
                <w:noProof/>
                <w:webHidden/>
              </w:rPr>
              <w:tab/>
            </w:r>
            <w:r>
              <w:rPr>
                <w:noProof/>
                <w:webHidden/>
              </w:rPr>
              <w:fldChar w:fldCharType="begin"/>
            </w:r>
            <w:r>
              <w:rPr>
                <w:noProof/>
                <w:webHidden/>
              </w:rPr>
              <w:instrText xml:space="preserve"> PAGEREF _Toc506820810 \h </w:instrText>
            </w:r>
            <w:r>
              <w:rPr>
                <w:noProof/>
                <w:webHidden/>
              </w:rPr>
            </w:r>
            <w:r>
              <w:rPr>
                <w:noProof/>
                <w:webHidden/>
              </w:rPr>
              <w:fldChar w:fldCharType="separate"/>
            </w:r>
            <w:r>
              <w:rPr>
                <w:noProof/>
                <w:webHidden/>
              </w:rPr>
              <w:t>13</w:t>
            </w:r>
            <w:r>
              <w:rPr>
                <w:noProof/>
                <w:webHidden/>
              </w:rPr>
              <w:fldChar w:fldCharType="end"/>
            </w:r>
          </w:hyperlink>
        </w:p>
        <w:p w:rsidR="00542E1A" w:rsidRDefault="00542E1A">
          <w:pPr>
            <w:pStyle w:val="TOC3"/>
            <w:tabs>
              <w:tab w:val="right" w:leader="dot" w:pos="9350"/>
            </w:tabs>
            <w:rPr>
              <w:noProof/>
              <w:kern w:val="0"/>
              <w:sz w:val="22"/>
              <w:szCs w:val="22"/>
              <w:lang w:val="en-GB" w:eastAsia="en-GB"/>
            </w:rPr>
          </w:pPr>
          <w:hyperlink w:anchor="_Toc506820811" w:history="1">
            <w:r w:rsidRPr="00697699">
              <w:rPr>
                <w:rStyle w:val="Hyperlink"/>
                <w:noProof/>
              </w:rPr>
              <w:t>The Impact of Human Behavior</w:t>
            </w:r>
            <w:r>
              <w:rPr>
                <w:noProof/>
                <w:webHidden/>
              </w:rPr>
              <w:tab/>
            </w:r>
            <w:r>
              <w:rPr>
                <w:noProof/>
                <w:webHidden/>
              </w:rPr>
              <w:fldChar w:fldCharType="begin"/>
            </w:r>
            <w:r>
              <w:rPr>
                <w:noProof/>
                <w:webHidden/>
              </w:rPr>
              <w:instrText xml:space="preserve"> PAGEREF _Toc506820811 \h </w:instrText>
            </w:r>
            <w:r>
              <w:rPr>
                <w:noProof/>
                <w:webHidden/>
              </w:rPr>
            </w:r>
            <w:r>
              <w:rPr>
                <w:noProof/>
                <w:webHidden/>
              </w:rPr>
              <w:fldChar w:fldCharType="separate"/>
            </w:r>
            <w:r>
              <w:rPr>
                <w:noProof/>
                <w:webHidden/>
              </w:rPr>
              <w:t>13</w:t>
            </w:r>
            <w:r>
              <w:rPr>
                <w:noProof/>
                <w:webHidden/>
              </w:rPr>
              <w:fldChar w:fldCharType="end"/>
            </w:r>
          </w:hyperlink>
        </w:p>
        <w:p w:rsidR="00542E1A" w:rsidRDefault="00542E1A">
          <w:pPr>
            <w:pStyle w:val="TOC2"/>
            <w:tabs>
              <w:tab w:val="right" w:leader="dot" w:pos="9350"/>
            </w:tabs>
            <w:rPr>
              <w:noProof/>
              <w:kern w:val="0"/>
              <w:sz w:val="22"/>
              <w:szCs w:val="22"/>
              <w:lang w:val="en-GB" w:eastAsia="en-GB"/>
            </w:rPr>
          </w:pPr>
          <w:hyperlink w:anchor="_Toc506820812" w:history="1">
            <w:r w:rsidRPr="00697699">
              <w:rPr>
                <w:rStyle w:val="Hyperlink"/>
                <w:noProof/>
              </w:rPr>
              <w:t>Distributed Computing and the Cloud</w:t>
            </w:r>
            <w:r>
              <w:rPr>
                <w:noProof/>
                <w:webHidden/>
              </w:rPr>
              <w:tab/>
            </w:r>
            <w:r>
              <w:rPr>
                <w:noProof/>
                <w:webHidden/>
              </w:rPr>
              <w:fldChar w:fldCharType="begin"/>
            </w:r>
            <w:r>
              <w:rPr>
                <w:noProof/>
                <w:webHidden/>
              </w:rPr>
              <w:instrText xml:space="preserve"> PAGEREF _Toc506820812 \h </w:instrText>
            </w:r>
            <w:r>
              <w:rPr>
                <w:noProof/>
                <w:webHidden/>
              </w:rPr>
            </w:r>
            <w:r>
              <w:rPr>
                <w:noProof/>
                <w:webHidden/>
              </w:rPr>
              <w:fldChar w:fldCharType="separate"/>
            </w:r>
            <w:r>
              <w:rPr>
                <w:noProof/>
                <w:webHidden/>
              </w:rPr>
              <w:t>13</w:t>
            </w:r>
            <w:r>
              <w:rPr>
                <w:noProof/>
                <w:webHidden/>
              </w:rPr>
              <w:fldChar w:fldCharType="end"/>
            </w:r>
          </w:hyperlink>
        </w:p>
        <w:p w:rsidR="00542E1A" w:rsidRDefault="00542E1A">
          <w:pPr>
            <w:pStyle w:val="TOC3"/>
            <w:tabs>
              <w:tab w:val="right" w:leader="dot" w:pos="9350"/>
            </w:tabs>
            <w:rPr>
              <w:noProof/>
              <w:kern w:val="0"/>
              <w:sz w:val="22"/>
              <w:szCs w:val="22"/>
              <w:lang w:val="en-GB" w:eastAsia="en-GB"/>
            </w:rPr>
          </w:pPr>
          <w:hyperlink w:anchor="_Toc506820813" w:history="1">
            <w:r w:rsidRPr="00697699">
              <w:rPr>
                <w:rStyle w:val="Hyperlink"/>
                <w:noProof/>
              </w:rPr>
              <w:t>Parallel Computing</w:t>
            </w:r>
            <w:r>
              <w:rPr>
                <w:noProof/>
                <w:webHidden/>
              </w:rPr>
              <w:tab/>
            </w:r>
            <w:r>
              <w:rPr>
                <w:noProof/>
                <w:webHidden/>
              </w:rPr>
              <w:fldChar w:fldCharType="begin"/>
            </w:r>
            <w:r>
              <w:rPr>
                <w:noProof/>
                <w:webHidden/>
              </w:rPr>
              <w:instrText xml:space="preserve"> PAGEREF _Toc506820813 \h </w:instrText>
            </w:r>
            <w:r>
              <w:rPr>
                <w:noProof/>
                <w:webHidden/>
              </w:rPr>
            </w:r>
            <w:r>
              <w:rPr>
                <w:noProof/>
                <w:webHidden/>
              </w:rPr>
              <w:fldChar w:fldCharType="separate"/>
            </w:r>
            <w:r>
              <w:rPr>
                <w:noProof/>
                <w:webHidden/>
              </w:rPr>
              <w:t>13</w:t>
            </w:r>
            <w:r>
              <w:rPr>
                <w:noProof/>
                <w:webHidden/>
              </w:rPr>
              <w:fldChar w:fldCharType="end"/>
            </w:r>
          </w:hyperlink>
        </w:p>
        <w:p w:rsidR="00542E1A" w:rsidRDefault="00542E1A">
          <w:pPr>
            <w:pStyle w:val="TOC3"/>
            <w:tabs>
              <w:tab w:val="right" w:leader="dot" w:pos="9350"/>
            </w:tabs>
            <w:rPr>
              <w:noProof/>
              <w:kern w:val="0"/>
              <w:sz w:val="22"/>
              <w:szCs w:val="22"/>
              <w:lang w:val="en-GB" w:eastAsia="en-GB"/>
            </w:rPr>
          </w:pPr>
          <w:hyperlink w:anchor="_Toc506820814" w:history="1">
            <w:r w:rsidRPr="00697699">
              <w:rPr>
                <w:rStyle w:val="Hyperlink"/>
                <w:noProof/>
              </w:rPr>
              <w:t>Distributed Messaging</w:t>
            </w:r>
            <w:r>
              <w:rPr>
                <w:noProof/>
                <w:webHidden/>
              </w:rPr>
              <w:tab/>
            </w:r>
            <w:r>
              <w:rPr>
                <w:noProof/>
                <w:webHidden/>
              </w:rPr>
              <w:fldChar w:fldCharType="begin"/>
            </w:r>
            <w:r>
              <w:rPr>
                <w:noProof/>
                <w:webHidden/>
              </w:rPr>
              <w:instrText xml:space="preserve"> PAGEREF _Toc506820814 \h </w:instrText>
            </w:r>
            <w:r>
              <w:rPr>
                <w:noProof/>
                <w:webHidden/>
              </w:rPr>
            </w:r>
            <w:r>
              <w:rPr>
                <w:noProof/>
                <w:webHidden/>
              </w:rPr>
              <w:fldChar w:fldCharType="separate"/>
            </w:r>
            <w:r>
              <w:rPr>
                <w:noProof/>
                <w:webHidden/>
              </w:rPr>
              <w:t>16</w:t>
            </w:r>
            <w:r>
              <w:rPr>
                <w:noProof/>
                <w:webHidden/>
              </w:rPr>
              <w:fldChar w:fldCharType="end"/>
            </w:r>
          </w:hyperlink>
        </w:p>
        <w:p w:rsidR="00542E1A" w:rsidRDefault="00542E1A">
          <w:pPr>
            <w:pStyle w:val="TOC3"/>
            <w:tabs>
              <w:tab w:val="right" w:leader="dot" w:pos="9350"/>
            </w:tabs>
            <w:rPr>
              <w:noProof/>
              <w:kern w:val="0"/>
              <w:sz w:val="22"/>
              <w:szCs w:val="22"/>
              <w:lang w:val="en-GB" w:eastAsia="en-GB"/>
            </w:rPr>
          </w:pPr>
          <w:hyperlink w:anchor="_Toc506820815" w:history="1">
            <w:r w:rsidRPr="00697699">
              <w:rPr>
                <w:rStyle w:val="Hyperlink"/>
                <w:noProof/>
              </w:rPr>
              <w:t>Cloud Providers</w:t>
            </w:r>
            <w:r>
              <w:rPr>
                <w:noProof/>
                <w:webHidden/>
              </w:rPr>
              <w:tab/>
            </w:r>
            <w:r>
              <w:rPr>
                <w:noProof/>
                <w:webHidden/>
              </w:rPr>
              <w:fldChar w:fldCharType="begin"/>
            </w:r>
            <w:r>
              <w:rPr>
                <w:noProof/>
                <w:webHidden/>
              </w:rPr>
              <w:instrText xml:space="preserve"> PAGEREF _Toc506820815 \h </w:instrText>
            </w:r>
            <w:r>
              <w:rPr>
                <w:noProof/>
                <w:webHidden/>
              </w:rPr>
            </w:r>
            <w:r>
              <w:rPr>
                <w:noProof/>
                <w:webHidden/>
              </w:rPr>
              <w:fldChar w:fldCharType="separate"/>
            </w:r>
            <w:r>
              <w:rPr>
                <w:noProof/>
                <w:webHidden/>
              </w:rPr>
              <w:t>16</w:t>
            </w:r>
            <w:r>
              <w:rPr>
                <w:noProof/>
                <w:webHidden/>
              </w:rPr>
              <w:fldChar w:fldCharType="end"/>
            </w:r>
          </w:hyperlink>
        </w:p>
        <w:p w:rsidR="00542E1A" w:rsidRDefault="00542E1A">
          <w:pPr>
            <w:pStyle w:val="TOC2"/>
            <w:tabs>
              <w:tab w:val="right" w:leader="dot" w:pos="9350"/>
            </w:tabs>
            <w:rPr>
              <w:noProof/>
              <w:kern w:val="0"/>
              <w:sz w:val="22"/>
              <w:szCs w:val="22"/>
              <w:lang w:val="en-GB" w:eastAsia="en-GB"/>
            </w:rPr>
          </w:pPr>
          <w:hyperlink w:anchor="_Toc506820816" w:history="1">
            <w:r w:rsidRPr="00697699">
              <w:rPr>
                <w:rStyle w:val="Hyperlink"/>
                <w:noProof/>
              </w:rPr>
              <w:t>Existing Technologies and Approaches</w:t>
            </w:r>
            <w:r>
              <w:rPr>
                <w:noProof/>
                <w:webHidden/>
              </w:rPr>
              <w:tab/>
            </w:r>
            <w:r>
              <w:rPr>
                <w:noProof/>
                <w:webHidden/>
              </w:rPr>
              <w:fldChar w:fldCharType="begin"/>
            </w:r>
            <w:r>
              <w:rPr>
                <w:noProof/>
                <w:webHidden/>
              </w:rPr>
              <w:instrText xml:space="preserve"> PAGEREF _Toc506820816 \h </w:instrText>
            </w:r>
            <w:r>
              <w:rPr>
                <w:noProof/>
                <w:webHidden/>
              </w:rPr>
            </w:r>
            <w:r>
              <w:rPr>
                <w:noProof/>
                <w:webHidden/>
              </w:rPr>
              <w:fldChar w:fldCharType="separate"/>
            </w:r>
            <w:r>
              <w:rPr>
                <w:noProof/>
                <w:webHidden/>
              </w:rPr>
              <w:t>16</w:t>
            </w:r>
            <w:r>
              <w:rPr>
                <w:noProof/>
                <w:webHidden/>
              </w:rPr>
              <w:fldChar w:fldCharType="end"/>
            </w:r>
          </w:hyperlink>
        </w:p>
        <w:p w:rsidR="00542E1A" w:rsidRDefault="00542E1A">
          <w:pPr>
            <w:pStyle w:val="TOC1"/>
            <w:tabs>
              <w:tab w:val="right" w:leader="dot" w:pos="9350"/>
            </w:tabs>
            <w:rPr>
              <w:noProof/>
              <w:kern w:val="0"/>
              <w:sz w:val="22"/>
              <w:szCs w:val="22"/>
              <w:lang w:val="en-GB" w:eastAsia="en-GB"/>
            </w:rPr>
          </w:pPr>
          <w:hyperlink w:anchor="_Toc506820817" w:history="1">
            <w:r w:rsidRPr="00697699">
              <w:rPr>
                <w:rStyle w:val="Hyperlink"/>
                <w:noProof/>
              </w:rPr>
              <w:t>References</w:t>
            </w:r>
            <w:r>
              <w:rPr>
                <w:noProof/>
                <w:webHidden/>
              </w:rPr>
              <w:tab/>
            </w:r>
            <w:r>
              <w:rPr>
                <w:noProof/>
                <w:webHidden/>
              </w:rPr>
              <w:fldChar w:fldCharType="begin"/>
            </w:r>
            <w:r>
              <w:rPr>
                <w:noProof/>
                <w:webHidden/>
              </w:rPr>
              <w:instrText xml:space="preserve"> PAGEREF _Toc506820817 \h </w:instrText>
            </w:r>
            <w:r>
              <w:rPr>
                <w:noProof/>
                <w:webHidden/>
              </w:rPr>
            </w:r>
            <w:r>
              <w:rPr>
                <w:noProof/>
                <w:webHidden/>
              </w:rPr>
              <w:fldChar w:fldCharType="separate"/>
            </w:r>
            <w:r>
              <w:rPr>
                <w:noProof/>
                <w:webHidden/>
              </w:rPr>
              <w:t>18</w:t>
            </w:r>
            <w:r>
              <w:rPr>
                <w:noProof/>
                <w:webHidden/>
              </w:rPr>
              <w:fldChar w:fldCharType="end"/>
            </w:r>
          </w:hyperlink>
        </w:p>
        <w:p w:rsidR="00542E1A" w:rsidRDefault="00542E1A">
          <w:pPr>
            <w:pStyle w:val="TOC1"/>
            <w:tabs>
              <w:tab w:val="right" w:leader="dot" w:pos="9350"/>
            </w:tabs>
            <w:rPr>
              <w:noProof/>
              <w:kern w:val="0"/>
              <w:sz w:val="22"/>
              <w:szCs w:val="22"/>
              <w:lang w:val="en-GB" w:eastAsia="en-GB"/>
            </w:rPr>
          </w:pPr>
          <w:hyperlink w:anchor="_Toc506820818" w:history="1">
            <w:r w:rsidRPr="00697699">
              <w:rPr>
                <w:rStyle w:val="Hyperlink"/>
                <w:noProof/>
              </w:rPr>
              <w:t>Footnotes</w:t>
            </w:r>
            <w:r>
              <w:rPr>
                <w:noProof/>
                <w:webHidden/>
              </w:rPr>
              <w:tab/>
            </w:r>
            <w:r>
              <w:rPr>
                <w:noProof/>
                <w:webHidden/>
              </w:rPr>
              <w:fldChar w:fldCharType="begin"/>
            </w:r>
            <w:r>
              <w:rPr>
                <w:noProof/>
                <w:webHidden/>
              </w:rPr>
              <w:instrText xml:space="preserve"> PAGEREF _Toc506820818 \h </w:instrText>
            </w:r>
            <w:r>
              <w:rPr>
                <w:noProof/>
                <w:webHidden/>
              </w:rPr>
            </w:r>
            <w:r>
              <w:rPr>
                <w:noProof/>
                <w:webHidden/>
              </w:rPr>
              <w:fldChar w:fldCharType="separate"/>
            </w:r>
            <w:r>
              <w:rPr>
                <w:noProof/>
                <w:webHidden/>
              </w:rPr>
              <w:t>21</w:t>
            </w:r>
            <w:r>
              <w:rPr>
                <w:noProof/>
                <w:webHidden/>
              </w:rPr>
              <w:fldChar w:fldCharType="end"/>
            </w:r>
          </w:hyperlink>
        </w:p>
        <w:p w:rsidR="00542E1A" w:rsidRDefault="00542E1A">
          <w:pPr>
            <w:pStyle w:val="TOC1"/>
            <w:tabs>
              <w:tab w:val="right" w:leader="dot" w:pos="9350"/>
            </w:tabs>
            <w:rPr>
              <w:noProof/>
              <w:kern w:val="0"/>
              <w:sz w:val="22"/>
              <w:szCs w:val="22"/>
              <w:lang w:val="en-GB" w:eastAsia="en-GB"/>
            </w:rPr>
          </w:pPr>
          <w:hyperlink w:anchor="_Toc506820819" w:history="1">
            <w:r w:rsidRPr="00697699">
              <w:rPr>
                <w:rStyle w:val="Hyperlink"/>
                <w:noProof/>
              </w:rPr>
              <w:t>Tables</w:t>
            </w:r>
            <w:r>
              <w:rPr>
                <w:noProof/>
                <w:webHidden/>
              </w:rPr>
              <w:tab/>
            </w:r>
            <w:r>
              <w:rPr>
                <w:noProof/>
                <w:webHidden/>
              </w:rPr>
              <w:fldChar w:fldCharType="begin"/>
            </w:r>
            <w:r>
              <w:rPr>
                <w:noProof/>
                <w:webHidden/>
              </w:rPr>
              <w:instrText xml:space="preserve"> PAGEREF _Toc506820819 \h </w:instrText>
            </w:r>
            <w:r>
              <w:rPr>
                <w:noProof/>
                <w:webHidden/>
              </w:rPr>
            </w:r>
            <w:r>
              <w:rPr>
                <w:noProof/>
                <w:webHidden/>
              </w:rPr>
              <w:fldChar w:fldCharType="separate"/>
            </w:r>
            <w:r>
              <w:rPr>
                <w:noProof/>
                <w:webHidden/>
              </w:rPr>
              <w:t>22</w:t>
            </w:r>
            <w:r>
              <w:rPr>
                <w:noProof/>
                <w:webHidden/>
              </w:rPr>
              <w:fldChar w:fldCharType="end"/>
            </w:r>
          </w:hyperlink>
        </w:p>
        <w:p w:rsidR="00542E1A" w:rsidRDefault="00542E1A">
          <w:pPr>
            <w:pStyle w:val="TOC1"/>
            <w:tabs>
              <w:tab w:val="right" w:leader="dot" w:pos="9350"/>
            </w:tabs>
            <w:rPr>
              <w:noProof/>
              <w:kern w:val="0"/>
              <w:sz w:val="22"/>
              <w:szCs w:val="22"/>
              <w:lang w:val="en-GB" w:eastAsia="en-GB"/>
            </w:rPr>
          </w:pPr>
          <w:hyperlink w:anchor="_Toc506820820" w:history="1">
            <w:r w:rsidRPr="00697699">
              <w:rPr>
                <w:rStyle w:val="Hyperlink"/>
                <w:noProof/>
              </w:rPr>
              <w:t>Figures title:</w:t>
            </w:r>
            <w:r>
              <w:rPr>
                <w:noProof/>
                <w:webHidden/>
              </w:rPr>
              <w:tab/>
            </w:r>
            <w:r>
              <w:rPr>
                <w:noProof/>
                <w:webHidden/>
              </w:rPr>
              <w:fldChar w:fldCharType="begin"/>
            </w:r>
            <w:r>
              <w:rPr>
                <w:noProof/>
                <w:webHidden/>
              </w:rPr>
              <w:instrText xml:space="preserve"> PAGEREF _Toc506820820 \h </w:instrText>
            </w:r>
            <w:r>
              <w:rPr>
                <w:noProof/>
                <w:webHidden/>
              </w:rPr>
            </w:r>
            <w:r>
              <w:rPr>
                <w:noProof/>
                <w:webHidden/>
              </w:rPr>
              <w:fldChar w:fldCharType="separate"/>
            </w:r>
            <w:r>
              <w:rPr>
                <w:noProof/>
                <w:webHidden/>
              </w:rPr>
              <w:t>23</w:t>
            </w:r>
            <w:r>
              <w:rPr>
                <w:noProof/>
                <w:webHidden/>
              </w:rPr>
              <w:fldChar w:fldCharType="end"/>
            </w:r>
          </w:hyperlink>
        </w:p>
        <w:p w:rsidR="002A4608" w:rsidRDefault="002A4608">
          <w:r>
            <w:rPr>
              <w:b/>
              <w:bCs/>
              <w:noProof/>
            </w:rPr>
            <w:fldChar w:fldCharType="end"/>
          </w:r>
        </w:p>
      </w:sdtContent>
    </w:sdt>
    <w:p w:rsidR="002A4608" w:rsidRDefault="002A4608"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A32E7E" w:rsidRDefault="00A32E7E"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E2889" w:rsidRDefault="004E2889" w:rsidP="00313595">
      <w:pPr>
        <w:pStyle w:val="NoSpacing"/>
      </w:pPr>
    </w:p>
    <w:p w:rsidR="004A5543" w:rsidRDefault="004A5543" w:rsidP="00313595">
      <w:pPr>
        <w:pStyle w:val="NoSpacing"/>
      </w:pPr>
    </w:p>
    <w:p w:rsidR="004A5543" w:rsidRDefault="004A5543" w:rsidP="00313595">
      <w:pPr>
        <w:pStyle w:val="NoSpacing"/>
      </w:pPr>
    </w:p>
    <w:p w:rsidR="004E2889" w:rsidRDefault="004E2889" w:rsidP="00313595">
      <w:pPr>
        <w:pStyle w:val="NoSpacing"/>
      </w:pPr>
    </w:p>
    <w:p w:rsidR="00A32E7E" w:rsidRDefault="00A32E7E" w:rsidP="00A32E7E">
      <w:pPr>
        <w:pStyle w:val="Heading1"/>
      </w:pPr>
      <w:bookmarkStart w:id="3" w:name="_Toc506820799"/>
      <w:r>
        <w:lastRenderedPageBreak/>
        <w:t>Introduction</w:t>
      </w:r>
      <w:bookmarkEnd w:id="3"/>
    </w:p>
    <w:p w:rsidR="00A32E7E" w:rsidRDefault="00A32E7E" w:rsidP="00A32E7E">
      <w:pPr>
        <w:pStyle w:val="Heading2"/>
      </w:pPr>
      <w:bookmarkStart w:id="4" w:name="_Toc506820800"/>
      <w:r>
        <w:t>Motivation</w:t>
      </w:r>
      <w:bookmarkEnd w:id="4"/>
    </w:p>
    <w:p w:rsidR="0085436B" w:rsidRDefault="005B3CDD" w:rsidP="00A32E7E">
      <w:r>
        <w:t xml:space="preserve">In the United Kingdom, an estimated 4.2 million surveillance cameras watch us every day </w:t>
      </w:r>
      <w:r>
        <w:fldChar w:fldCharType="begin" w:fldLock="1"/>
      </w:r>
      <w:r>
        <w:instrText>ADDIN CSL_CITATION { "citationItems" : [ { "id" : "ITEM-1", "itemData" : { "DOI" : "10.1093/bjc/azi047", "ISBN" : "0007-0955", "ISSN" : "00070955", "abstract" : "In recent years, a number of writers have suggested that contemporary strategies of crime control have called into question some of the central features of \u2018penal modernism\u2019. The return of punitively orientated \u2018ostentatious\u2019 forms of punishment whereby state representatives try to bring penal policy more in line with public sentiment is implicated (Pratt 2000; 2002). For other writers, the apparent erosion of state power accompanied by \u2018new modes of governance\u2019 based upon \u2018risk management\u2019 rather than the normalization of individual offenders is at the centre of a shift towards a \u2018late modern\u2019 or \u2018postmodern\u2019 penality (Feeley and Simon 1994; Smandych 1999; Garland 1996). This article draws upon research conducted for the European Union-funded URBANEYE project  to ask how the rapid growth in the use of CCTV in the UK fits in with contemporary debates on the emergence of a \u2018post modern\u2019 penality (Garland 1996 2001; Hallsworth 2002; Lucken 1999; O\u2019Malley, 1999; Simon 1994). We begin with a review of the theoretical literature on visual surveillance. Next we draw upon our empirical research to provide an account of the extent and sophistication of CCTV usage in publicly accessible spaces in London. Finally, we examine the \u2018practice of video surveillance\u2019 in four different settings \u2013 an open-street CCTV system, a transport system (mainline railway station), West London Mall and South London Mall.", "author" : [ { "dropping-particle" : "", "family" : "Norris", "given" : "Clive", "non-dropping-particle" : "", "parse-names" : false, "suffix" : "" }, { "dropping-particle" : "", "family" : "McCahill", "given" : "Michael", "non-dropping-particle" : "", "parse-names" : false, "suffix" : "" } ], "container-title" : "British Journal of Criminology", "id" : "ITEM-1", "issue" : "1", "issued" : { "date-parts" : [ [ "2006" ] ] }, "page" : "97-118", "title" : "CCTV: Beyond penal modernism?", "type" : "article-journal", "volume" : "46" }, "uris" : [ "http://www.mendeley.com/documents/?uuid=62be2356-f7f8-415a-9d7b-c6994cb8df8a" ] } ], "mendeley" : { "formattedCitation" : "(Norris and McCahill, 2006)", "plainTextFormattedCitation" : "(Norris and McCahill, 2006)", "previouslyFormattedCitation" : "(Norris and McCahill, 2006)" }, "properties" : {  }, "schema" : "https://github.com/citation-style-language/schema/raw/master/csl-citation.json" }</w:instrText>
      </w:r>
      <w:r>
        <w:fldChar w:fldCharType="separate"/>
      </w:r>
      <w:r w:rsidRPr="005B3CDD">
        <w:rPr>
          <w:noProof/>
        </w:rPr>
        <w:t>(Norris and McCahill, 2006)</w:t>
      </w:r>
      <w:r>
        <w:fldChar w:fldCharType="end"/>
      </w:r>
      <w:r>
        <w:t xml:space="preserve">. </w:t>
      </w:r>
      <w:r w:rsidR="008E2F40">
        <w:t xml:space="preserve">With </w:t>
      </w:r>
      <w:r>
        <w:t>CCTV</w:t>
      </w:r>
      <w:r w:rsidR="008E2F40">
        <w:t>’s</w:t>
      </w:r>
      <w:r>
        <w:t xml:space="preserve"> </w:t>
      </w:r>
      <w:r w:rsidR="008E2F40">
        <w:t>deployment</w:t>
      </w:r>
      <w:r>
        <w:t xml:space="preserve"> to</w:t>
      </w:r>
      <w:r w:rsidR="008E2F40">
        <w:t xml:space="preserve"> businesses, homes, shops and</w:t>
      </w:r>
      <w:r>
        <w:t xml:space="preserve"> high streets </w:t>
      </w:r>
      <w:r w:rsidR="003752CA">
        <w:t>we have become</w:t>
      </w:r>
      <w:r w:rsidR="008E2F40">
        <w:t xml:space="preserve"> </w:t>
      </w:r>
      <w:r>
        <w:t>one of the mos</w:t>
      </w:r>
      <w:r w:rsidR="0027189D">
        <w:t>t watc</w:t>
      </w:r>
      <w:r w:rsidR="008E2F40">
        <w:t xml:space="preserve">hed nations in the world. </w:t>
      </w:r>
      <w:r w:rsidR="003752CA">
        <w:t>Fueling</w:t>
      </w:r>
      <w:r w:rsidR="008E2F40">
        <w:t xml:space="preserve"> the mass deployment of surveillance equipment is </w:t>
      </w:r>
      <w:r w:rsidR="003752CA">
        <w:t>its capability to deter criminals</w:t>
      </w:r>
      <w:r w:rsidR="008E2F40">
        <w:t xml:space="preserve"> </w:t>
      </w:r>
      <w:r w:rsidR="003752CA">
        <w:t>coupled with the recording of</w:t>
      </w:r>
      <w:r w:rsidR="008E2F40">
        <w:t xml:space="preserve"> evidence of </w:t>
      </w:r>
      <w:r w:rsidR="003752CA">
        <w:t>perpetrators if a crime is committed</w:t>
      </w:r>
      <w:r w:rsidR="0027189D">
        <w:t xml:space="preserve">. This can be seen through </w:t>
      </w:r>
      <w:r w:rsidR="008E2F40">
        <w:t>CCTV’s</w:t>
      </w:r>
      <w:r w:rsidR="0027189D">
        <w:t xml:space="preserve"> 96% availability in homicide investigations </w:t>
      </w:r>
      <w:r w:rsidR="0027189D">
        <w:fldChar w:fldCharType="begin" w:fldLock="1"/>
      </w:r>
      <w:r w:rsidR="0027189D">
        <w:instrText>ADDIN CSL_CITATION { "citationItems" : [ { "id" : "ITEM-1", "itemData" : { "URL" : "https://goo.gl/oS5Tgn", "accessed" : { "date-parts" : [ [ "2017", "11", "15" ] ] }, "author" : [ { "dropping-particle" : "", "family" : "Yard", "given" : "Scotland", "non-dropping-particle" : "", "parse-names" : false, "suffix" : "" } ], "id" : "ITEM-1", "issued" : { "date-parts" : [ [ "2010" ] ] }, "title" : "CCTV in Homicide Investigations", "type" : "webpage" }, "uris" : [ "http://www.mendeley.com/documents/?uuid=ee3d48b9-9688-4b2f-93a8-3ce8da626894" ] } ], "mendeley" : { "formattedCitation" : "(Yard, 2010)", "plainTextFormattedCitation" : "(Yard, 2010)", "previouslyFormattedCitation" : "(Yard, 2010)" }, "properties" : {  }, "schema" : "https://github.com/citation-style-language/schema/raw/master/csl-citation.json" }</w:instrText>
      </w:r>
      <w:r w:rsidR="0027189D">
        <w:fldChar w:fldCharType="separate"/>
      </w:r>
      <w:r w:rsidR="0027189D" w:rsidRPr="0027189D">
        <w:rPr>
          <w:noProof/>
        </w:rPr>
        <w:t>(Yard, 2010)</w:t>
      </w:r>
      <w:r w:rsidR="0027189D">
        <w:fldChar w:fldCharType="end"/>
      </w:r>
      <w:r w:rsidR="0038476B">
        <w:t xml:space="preserve">. However, for it to be used </w:t>
      </w:r>
      <w:r w:rsidR="008E2F40">
        <w:t>an individual</w:t>
      </w:r>
      <w:r w:rsidR="0038476B">
        <w:t xml:space="preserve"> must </w:t>
      </w:r>
      <w:r w:rsidR="008E2F40">
        <w:t xml:space="preserve">manually </w:t>
      </w:r>
      <w:r w:rsidR="0038476B">
        <w:t>watch all relevant footage</w:t>
      </w:r>
      <w:r w:rsidR="008E2F40">
        <w:t>,</w:t>
      </w:r>
      <w:r w:rsidR="0038476B">
        <w:t xml:space="preserve"> highlighting points of interest,</w:t>
      </w:r>
      <w:r w:rsidR="005D5D89">
        <w:t xml:space="preserve"> which is extremely time consuming an</w:t>
      </w:r>
      <w:r w:rsidR="003752CA">
        <w:t>d</w:t>
      </w:r>
      <w:r w:rsidR="005D5D89">
        <w:t xml:space="preserve"> inefficient</w:t>
      </w:r>
      <w:r w:rsidR="0038476B">
        <w:t>.</w:t>
      </w:r>
      <w:r w:rsidR="009B3950">
        <w:t xml:space="preserve"> </w:t>
      </w:r>
      <w:r w:rsidR="005D5D89">
        <w:t xml:space="preserve">A more proactive approach to policing could evolve if the real-time detection of these points of interest within video-streams became available through automation. </w:t>
      </w:r>
    </w:p>
    <w:p w:rsidR="00A32E7E" w:rsidRDefault="009B3950" w:rsidP="00A32E7E">
      <w:r>
        <w:t xml:space="preserve">This is the key problem with current </w:t>
      </w:r>
      <w:r w:rsidR="005D5D89">
        <w:t>CCTV;</w:t>
      </w:r>
      <w:r>
        <w:t xml:space="preserve"> it does not provide real-time analysis </w:t>
      </w:r>
      <w:r w:rsidR="00A041C7">
        <w:t>or understanding of what is happening within the video stream. This</w:t>
      </w:r>
      <w:r>
        <w:t xml:space="preserve"> means</w:t>
      </w:r>
      <w:r w:rsidR="005D5D89">
        <w:t xml:space="preserve"> its adoption can currently only provide a</w:t>
      </w:r>
      <w:r w:rsidR="007440A7">
        <w:t xml:space="preserve"> post-event </w:t>
      </w:r>
      <w:r w:rsidR="005D5D89">
        <w:t xml:space="preserve">detection </w:t>
      </w:r>
      <w:r w:rsidR="007440A7">
        <w:t>capacity</w:t>
      </w:r>
      <w:r w:rsidR="00A041C7">
        <w:t>,</w:t>
      </w:r>
      <w:r w:rsidR="007440A7">
        <w:t xml:space="preserve"> </w:t>
      </w:r>
      <w:r w:rsidR="005D5D89">
        <w:t>given a</w:t>
      </w:r>
      <w:r w:rsidR="007440A7">
        <w:t xml:space="preserve"> large time input from users.</w:t>
      </w:r>
      <w:r w:rsidR="00DF3C0F">
        <w:t xml:space="preserve"> It also means, due to its simple nature, all video footage must be stored for long periods of time, when a user may only be interested in the periods within the video stream</w:t>
      </w:r>
      <w:r w:rsidR="005D5D89">
        <w:t xml:space="preserve"> containing points of interest</w:t>
      </w:r>
      <w:r w:rsidR="00DF3C0F">
        <w:t>.</w:t>
      </w:r>
      <w:r w:rsidR="007440A7">
        <w:t xml:space="preserve"> To solve this a system needs to be developed that can work </w:t>
      </w:r>
      <w:r w:rsidR="005D5D89">
        <w:t>with</w:t>
      </w:r>
      <w:r w:rsidR="007440A7">
        <w:t xml:space="preserve"> existing CCTV </w:t>
      </w:r>
      <w:r w:rsidR="00A041C7">
        <w:t>systems</w:t>
      </w:r>
      <w:r w:rsidR="007440A7">
        <w:t xml:space="preserve"> </w:t>
      </w:r>
      <w:r w:rsidR="005D5D89">
        <w:t xml:space="preserve">providing understanding of </w:t>
      </w:r>
      <w:r w:rsidR="00DF3C0F">
        <w:t xml:space="preserve">events </w:t>
      </w:r>
      <w:r w:rsidR="00A041C7">
        <w:t xml:space="preserve">occurring </w:t>
      </w:r>
      <w:r w:rsidR="00DF3C0F">
        <w:t xml:space="preserve">within a video, </w:t>
      </w:r>
      <w:r w:rsidR="007440A7">
        <w:t>detect</w:t>
      </w:r>
      <w:r w:rsidR="00DF3C0F">
        <w:t>ing</w:t>
      </w:r>
      <w:r w:rsidR="007440A7">
        <w:t xml:space="preserve"> </w:t>
      </w:r>
      <w:r w:rsidR="00A041C7">
        <w:t xml:space="preserve">and </w:t>
      </w:r>
      <w:r w:rsidR="005D5D89">
        <w:t xml:space="preserve">alerting users when points of interest occur. </w:t>
      </w:r>
    </w:p>
    <w:p w:rsidR="005D5D89" w:rsidRDefault="007440A7" w:rsidP="003752CA">
      <w:r>
        <w:t xml:space="preserve">Systems in the </w:t>
      </w:r>
      <w:r w:rsidR="005D5D89">
        <w:t xml:space="preserve">current </w:t>
      </w:r>
      <w:r>
        <w:t xml:space="preserve">market that could </w:t>
      </w:r>
      <w:r w:rsidR="005D5D89">
        <w:t>provide</w:t>
      </w:r>
      <w:r>
        <w:t xml:space="preserve"> this functionality, </w:t>
      </w:r>
      <w:r w:rsidR="005D5D89">
        <w:t>only either</w:t>
      </w:r>
      <w:r>
        <w:t xml:space="preserve"> provide sub-parts of the </w:t>
      </w:r>
      <w:r w:rsidR="005D5D89">
        <w:t>full desired behavior</w:t>
      </w:r>
      <w:r>
        <w:t xml:space="preserve">, or require specialized hardware </w:t>
      </w:r>
      <w:r w:rsidR="005D5D89">
        <w:t>requiring the replacement of</w:t>
      </w:r>
      <w:r>
        <w:t xml:space="preserve"> current</w:t>
      </w:r>
      <w:r w:rsidR="005D5D89">
        <w:t>ly</w:t>
      </w:r>
      <w:r>
        <w:t xml:space="preserve"> deployed CCTV cameras </w:t>
      </w:r>
      <w:r w:rsidR="00EC432B">
        <w:t>(Table 2</w:t>
      </w:r>
      <w:r w:rsidR="004235E9">
        <w:t xml:space="preserve">). </w:t>
      </w:r>
    </w:p>
    <w:p w:rsidR="005D5D89" w:rsidRDefault="005D5D89" w:rsidP="008C72F2">
      <w:r>
        <w:lastRenderedPageBreak/>
        <w:t>To enable the demands of intelligent video stream analysis, the development of a base framework is necessary.</w:t>
      </w:r>
      <w:r w:rsidR="008C72F2">
        <w:t xml:space="preserve"> The framework should provide common functionality for video processing by default, while allowing easy development extension to cater to the broadest range of use cases. Furthermore, horizontally scaling technologies should provide the framework base to meet the demands of even the largest video stream development projects. </w:t>
      </w:r>
    </w:p>
    <w:p w:rsidR="0023170A" w:rsidRDefault="00A32E7E" w:rsidP="0023170A">
      <w:pPr>
        <w:pStyle w:val="Heading2"/>
      </w:pPr>
      <w:bookmarkStart w:id="5" w:name="_Toc506820801"/>
      <w:r>
        <w:t>Aim</w:t>
      </w:r>
      <w:bookmarkEnd w:id="5"/>
    </w:p>
    <w:p w:rsidR="00F843A1" w:rsidRDefault="00F843A1" w:rsidP="0023170A">
      <w:r>
        <w:t>Propose an extendable framework for object detection</w:t>
      </w:r>
      <w:r w:rsidR="004235E9">
        <w:t xml:space="preserve"> and tracking</w:t>
      </w:r>
      <w:r>
        <w:t xml:space="preserve">, </w:t>
      </w:r>
      <w:r w:rsidR="004235E9">
        <w:t>behavior and activity analysis</w:t>
      </w:r>
      <w:r w:rsidR="00466519">
        <w:t>,</w:t>
      </w:r>
      <w:r w:rsidR="004235E9">
        <w:t xml:space="preserve"> and anomaly detection</w:t>
      </w:r>
      <w:r>
        <w:t>, making use of distributed computing</w:t>
      </w:r>
      <w:r w:rsidR="0023170A">
        <w:t xml:space="preserve"> and machine learning</w:t>
      </w:r>
      <w:r>
        <w:t xml:space="preserve">. </w:t>
      </w:r>
    </w:p>
    <w:p w:rsidR="00A32E7E" w:rsidRDefault="00A32E7E" w:rsidP="0023170A">
      <w:pPr>
        <w:pStyle w:val="Heading2"/>
      </w:pPr>
      <w:bookmarkStart w:id="6" w:name="_Toc506820802"/>
      <w:r>
        <w:t>Objectives</w:t>
      </w:r>
      <w:bookmarkEnd w:id="6"/>
      <w:r>
        <w:t xml:space="preserve"> </w:t>
      </w:r>
    </w:p>
    <w:p w:rsidR="003929A0" w:rsidRDefault="003929A0" w:rsidP="003929A0">
      <w:pPr>
        <w:pStyle w:val="ListParagraph"/>
        <w:numPr>
          <w:ilvl w:val="0"/>
          <w:numId w:val="16"/>
        </w:numPr>
      </w:pPr>
      <w:r>
        <w:t xml:space="preserve">To research existing video processing techniques and available software packages in order to detect objects and </w:t>
      </w:r>
      <w:r w:rsidR="00B87A00">
        <w:t>activities</w:t>
      </w:r>
      <w:r>
        <w:t xml:space="preserve"> within a video stream. </w:t>
      </w:r>
    </w:p>
    <w:p w:rsidR="003929A0" w:rsidRDefault="003929A0" w:rsidP="003929A0">
      <w:pPr>
        <w:pStyle w:val="ListParagraph"/>
        <w:numPr>
          <w:ilvl w:val="0"/>
          <w:numId w:val="16"/>
        </w:numPr>
      </w:pPr>
      <w:r>
        <w:t xml:space="preserve">To research </w:t>
      </w:r>
      <w:proofErr w:type="gramStart"/>
      <w:r>
        <w:t>machine learning</w:t>
      </w:r>
      <w:proofErr w:type="gramEnd"/>
      <w:r>
        <w:t xml:space="preserve"> techniques </w:t>
      </w:r>
      <w:r w:rsidR="00B87A00">
        <w:t>with the capability to detect</w:t>
      </w:r>
      <w:r>
        <w:t xml:space="preserve"> anomalies in time series da</w:t>
      </w:r>
      <w:r w:rsidR="00B87A00">
        <w:t>ta produced from objective one.</w:t>
      </w:r>
    </w:p>
    <w:p w:rsidR="00F510C3" w:rsidRDefault="00F510C3" w:rsidP="003929A0">
      <w:pPr>
        <w:pStyle w:val="ListParagraph"/>
        <w:numPr>
          <w:ilvl w:val="0"/>
          <w:numId w:val="16"/>
        </w:numPr>
      </w:pPr>
      <w:r>
        <w:t xml:space="preserve">Develop testing scenarios that will allow the evaluation of </w:t>
      </w:r>
      <w:r w:rsidR="00B87A00">
        <w:t>a proposed real-time video processing framework.</w:t>
      </w:r>
    </w:p>
    <w:p w:rsidR="00F510C3" w:rsidRDefault="00F510C3" w:rsidP="003929A0">
      <w:pPr>
        <w:pStyle w:val="ListParagraph"/>
        <w:numPr>
          <w:ilvl w:val="0"/>
          <w:numId w:val="16"/>
        </w:numPr>
      </w:pPr>
      <w:r>
        <w:t xml:space="preserve">Develop a framework that provides a minimum viable product of object, </w:t>
      </w:r>
      <w:r w:rsidR="00B87A00">
        <w:t>activity</w:t>
      </w:r>
      <w:r>
        <w:t xml:space="preserve"> and anomaly detection, while being scalable and extensible. </w:t>
      </w:r>
    </w:p>
    <w:p w:rsidR="00F510C3" w:rsidRDefault="00F510C3" w:rsidP="003929A0">
      <w:pPr>
        <w:pStyle w:val="ListParagraph"/>
        <w:numPr>
          <w:ilvl w:val="0"/>
          <w:numId w:val="16"/>
        </w:numPr>
      </w:pPr>
      <w:r>
        <w:t xml:space="preserve">Using the test scenarios defined in objective three, evaluate the </w:t>
      </w:r>
      <w:r w:rsidR="00B87A00">
        <w:t>frameworks</w:t>
      </w:r>
      <w:r>
        <w:t xml:space="preserve"> ability to </w:t>
      </w:r>
      <w:r w:rsidR="00B87A00">
        <w:t xml:space="preserve">analyze real-time video streams in order to </w:t>
      </w:r>
      <w:r>
        <w:t>detect anomalies and alert users in real-time.</w:t>
      </w:r>
    </w:p>
    <w:p w:rsidR="00A32E7E" w:rsidRDefault="00F510C3" w:rsidP="00F843A1">
      <w:pPr>
        <w:pStyle w:val="ListParagraph"/>
        <w:numPr>
          <w:ilvl w:val="0"/>
          <w:numId w:val="16"/>
        </w:numPr>
      </w:pPr>
      <w:r>
        <w:t>Compare and contrast the performance and storage requirements of the proposed framework against existing CCTV technologies and approaches.</w:t>
      </w:r>
    </w:p>
    <w:p w:rsidR="00A32E7E" w:rsidRDefault="00A32E7E" w:rsidP="00A32E7E">
      <w:pPr>
        <w:pStyle w:val="Heading2"/>
      </w:pPr>
      <w:bookmarkStart w:id="7" w:name="_Toc506820803"/>
      <w:r>
        <w:t>Paper Structure</w:t>
      </w:r>
      <w:bookmarkEnd w:id="7"/>
      <w:r>
        <w:t xml:space="preserve"> </w:t>
      </w:r>
    </w:p>
    <w:p w:rsidR="001E11EC" w:rsidRPr="00A32E7E" w:rsidRDefault="00A32E7E" w:rsidP="006918F0">
      <w:r>
        <w:t xml:space="preserve">I will describe my paper structure here. </w:t>
      </w:r>
    </w:p>
    <w:p w:rsidR="00A32E7E" w:rsidRDefault="00A32E7E" w:rsidP="00A32E7E">
      <w:pPr>
        <w:pStyle w:val="Heading1"/>
      </w:pPr>
      <w:bookmarkStart w:id="8" w:name="_Toc506820804"/>
      <w:r>
        <w:lastRenderedPageBreak/>
        <w:t>Background and Literature Review</w:t>
      </w:r>
      <w:bookmarkEnd w:id="8"/>
    </w:p>
    <w:p w:rsidR="001E11EC" w:rsidRPr="001E11EC" w:rsidRDefault="001E11EC" w:rsidP="001E11EC">
      <w:r>
        <w:t xml:space="preserve">When developing an extendable framework for video processing, we must consider both software and hardware designs that will allow the framework to be suitable for </w:t>
      </w:r>
      <w:r w:rsidR="003752CA">
        <w:t xml:space="preserve">the </w:t>
      </w:r>
      <w:r>
        <w:t xml:space="preserve">largest variety of video stream analysis scenarios. To do this, we must first look at common video processing methodologies and the </w:t>
      </w:r>
      <w:r w:rsidR="00CD42D6">
        <w:t>software techniques adopted in providing them</w:t>
      </w:r>
      <w:r>
        <w:t xml:space="preserve">. Further to this, we need to decide how best to scale and extend the framework, </w:t>
      </w:r>
      <w:r w:rsidR="00CD42D6">
        <w:t>making it a contender for</w:t>
      </w:r>
      <w:r>
        <w:t xml:space="preserve"> high frequency scenarios. This will involve the investigation and adoption of Cloud Computing. The combination of suitable software and hardware decisions will provide the base for </w:t>
      </w:r>
      <w:r w:rsidR="00CD42D6">
        <w:t>implementing a successful framework.</w:t>
      </w:r>
    </w:p>
    <w:p w:rsidR="00C90569" w:rsidRPr="00C90569" w:rsidRDefault="005C1B20" w:rsidP="00C90569">
      <w:pPr>
        <w:pStyle w:val="Heading2"/>
      </w:pPr>
      <w:bookmarkStart w:id="9" w:name="_Toc506820805"/>
      <w:r>
        <w:t>Video Processing Methodologies and their Adoption</w:t>
      </w:r>
      <w:bookmarkEnd w:id="9"/>
    </w:p>
    <w:p w:rsidR="006927AA" w:rsidRDefault="00A665E9" w:rsidP="008A59CB">
      <w:r>
        <w:t xml:space="preserve">In order to develop an effective video processing </w:t>
      </w:r>
      <w:r w:rsidR="006927AA">
        <w:t>framework</w:t>
      </w:r>
      <w:r w:rsidR="00ED478E">
        <w:t xml:space="preserve"> that enables accurate autonomous decisions</w:t>
      </w:r>
      <w:r>
        <w:t xml:space="preserve">, we must be able to understand what </w:t>
      </w:r>
      <w:r w:rsidR="00ED478E">
        <w:t xml:space="preserve">is occurring within a series of sequential video frames. Existing </w:t>
      </w:r>
      <w:r w:rsidR="006927AA">
        <w:t xml:space="preserve">Architecture designs </w:t>
      </w:r>
      <w:r w:rsidR="00ED478E">
        <w:t>presented</w:t>
      </w:r>
      <w:r w:rsidR="006927AA">
        <w:t xml:space="preserve"> (Figure 1</w:t>
      </w:r>
      <w:r w:rsidR="008D2207">
        <w:t>)</w:t>
      </w:r>
      <w:r w:rsidR="00ED478E">
        <w:t xml:space="preserve"> </w:t>
      </w:r>
      <w:r w:rsidR="006927AA">
        <w:t>show theoretically the different stages you must build upon to enable successful video processing.</w:t>
      </w:r>
      <w:r w:rsidR="00ED478E">
        <w:t xml:space="preserve"> These stages build upon each other, until we reach a point of desired intelligent understanding of the processed video stream. </w:t>
      </w:r>
    </w:p>
    <w:p w:rsidR="008D2207" w:rsidRDefault="00ED478E" w:rsidP="008A59CB">
      <w:r>
        <w:t>The base of these stages is the ability to</w:t>
      </w:r>
      <w:r w:rsidR="008D2207">
        <w:t xml:space="preserve"> detect objects within a frame that are of interest to us. </w:t>
      </w:r>
      <w:r w:rsidR="00764655">
        <w:t>From this, t</w:t>
      </w:r>
      <w:r>
        <w:t>racking can then occur</w:t>
      </w:r>
      <w:r w:rsidR="008D2207">
        <w:t xml:space="preserve"> from frame to </w:t>
      </w:r>
      <w:r w:rsidR="00764655">
        <w:t>frame, giving</w:t>
      </w:r>
      <w:r w:rsidR="008D2207">
        <w:t xml:space="preserve"> </w:t>
      </w:r>
      <w:r w:rsidR="00764655">
        <w:t>objects</w:t>
      </w:r>
      <w:r w:rsidR="008D2207">
        <w:t xml:space="preserve"> persistent identity. Detection and tracking gives our fi</w:t>
      </w:r>
      <w:r w:rsidR="00764655">
        <w:t>rst intelligent understanding of</w:t>
      </w:r>
      <w:r w:rsidR="008D2207">
        <w:t xml:space="preserve"> what is occurring in the video, and provides the basis for more advanced techniques. Advanced techniques often include facial recognition and person identification, along with behavior and activity analysis</w:t>
      </w:r>
      <w:r w:rsidR="00764655">
        <w:t xml:space="preserve">, all of which require the </w:t>
      </w:r>
      <w:r w:rsidR="003752CA">
        <w:t>location</w:t>
      </w:r>
      <w:r w:rsidR="00764655">
        <w:t xml:space="preserve"> of objects and </w:t>
      </w:r>
      <w:r w:rsidR="003752CA">
        <w:t xml:space="preserve">their </w:t>
      </w:r>
      <w:r w:rsidR="00764655">
        <w:t>previous movements through the video</w:t>
      </w:r>
      <w:r w:rsidR="008D2207">
        <w:t xml:space="preserve">. </w:t>
      </w:r>
      <w:r>
        <w:t xml:space="preserve">Given we are able to </w:t>
      </w:r>
      <w:r w:rsidR="00764655">
        <w:t xml:space="preserve">provide this intelligence over the video stream </w:t>
      </w:r>
      <w:r>
        <w:t>we can then build</w:t>
      </w:r>
      <w:r w:rsidR="008D2207">
        <w:t xml:space="preserve"> an </w:t>
      </w:r>
      <w:r w:rsidR="008D2207">
        <w:lastRenderedPageBreak/>
        <w:t xml:space="preserve">autonomous way of </w:t>
      </w:r>
      <w:r w:rsidR="00764655">
        <w:t xml:space="preserve">providing </w:t>
      </w:r>
      <w:r w:rsidR="008D2207">
        <w:t xml:space="preserve">anomaly detection on the seen </w:t>
      </w:r>
      <w:r>
        <w:t xml:space="preserve">behaviors, allowing real-time alerts to be sent to users. </w:t>
      </w:r>
    </w:p>
    <w:p w:rsidR="006927AA" w:rsidRDefault="006927AA" w:rsidP="00B86252">
      <w:pPr>
        <w:jc w:val="center"/>
      </w:pPr>
      <w:r>
        <w:rPr>
          <w:noProof/>
          <w:lang w:val="en-GB" w:eastAsia="en-GB"/>
        </w:rPr>
        <w:drawing>
          <wp:inline distT="0" distB="0" distL="0" distR="0">
            <wp:extent cx="4707451" cy="40934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matedvisual.png"/>
                    <pic:cNvPicPr/>
                  </pic:nvPicPr>
                  <pic:blipFill>
                    <a:blip r:embed="rId9">
                      <a:extLst>
                        <a:ext uri="{28A0092B-C50C-407E-A947-70E740481C1C}">
                          <a14:useLocalDpi xmlns:a14="http://schemas.microsoft.com/office/drawing/2010/main" val="0"/>
                        </a:ext>
                      </a:extLst>
                    </a:blip>
                    <a:stretch>
                      <a:fillRect/>
                    </a:stretch>
                  </pic:blipFill>
                  <pic:spPr>
                    <a:xfrm>
                      <a:off x="0" y="0"/>
                      <a:ext cx="4746198" cy="4127129"/>
                    </a:xfrm>
                    <a:prstGeom prst="rect">
                      <a:avLst/>
                    </a:prstGeom>
                  </pic:spPr>
                </pic:pic>
              </a:graphicData>
            </a:graphic>
          </wp:inline>
        </w:drawing>
      </w:r>
    </w:p>
    <w:p w:rsidR="002C67CC" w:rsidRDefault="00B86252" w:rsidP="00B86252">
      <w:pPr>
        <w:pStyle w:val="TableFigure"/>
      </w:pPr>
      <w:r>
        <w:t xml:space="preserve">Figure 1: Adaptation of video processing within a general framework for automated visual surveillance system </w:t>
      </w:r>
      <w:r>
        <w:fldChar w:fldCharType="begin" w:fldLock="1"/>
      </w:r>
      <w:r>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"(Ko, 2008)", "plainTextFormattedCitation" : "(Ko, 2008)", "previouslyFormattedCitation" : "(Ko, 2008)" }, "properties" : {  }, "schema" : "https://github.com/citation-style-language/schema/raw/master/csl-citation.json" }</w:instrText>
      </w:r>
      <w:r>
        <w:fldChar w:fldCharType="separate"/>
      </w:r>
      <w:r w:rsidRPr="00B86252">
        <w:rPr>
          <w:noProof/>
        </w:rPr>
        <w:t>(Ko, 2008)</w:t>
      </w:r>
      <w:r>
        <w:fldChar w:fldCharType="end"/>
      </w:r>
      <w:r>
        <w:t xml:space="preserve">. </w:t>
      </w:r>
    </w:p>
    <w:p w:rsidR="00C90569" w:rsidRDefault="00C90569" w:rsidP="00C90569">
      <w:pPr>
        <w:pStyle w:val="Heading3"/>
      </w:pPr>
      <w:bookmarkStart w:id="10" w:name="_Toc506820806"/>
      <w:r>
        <w:t>Object Detection Techniques</w:t>
      </w:r>
      <w:bookmarkEnd w:id="10"/>
    </w:p>
    <w:p w:rsidR="0098460F" w:rsidRDefault="00764655" w:rsidP="0098460F">
      <w:r>
        <w:t xml:space="preserve">The first stage of the video processing pipeline gives the ability to detect objects accurately. </w:t>
      </w:r>
      <w:r w:rsidR="0098460F">
        <w:t>Detecting objects in images relies on being able to interpret the combinations of pixels correctly to identify the particular object you are looking for. The most common method of doing this is using a Haar feature-based cascade</w:t>
      </w:r>
      <w:r w:rsidR="005F2DE0">
        <w:t xml:space="preserve"> classifier</w:t>
      </w:r>
      <w:r w:rsidR="0098460F">
        <w:t xml:space="preserve"> </w:t>
      </w:r>
      <w:r w:rsidR="005F2DE0">
        <w:fldChar w:fldCharType="begin" w:fldLock="1"/>
      </w:r>
      <w:r w:rsidR="00B86252">
        <w:instrText>ADDIN CSL_CITATION { "citationItems" : [ { "id" : "ITEM-1", "itemData" : { "DOI" : "http://dx.doi.org/10.1023/B:VISI.0000013087.49260.fb", "ISBN" : "1094670599130", "ISSN" : "09205691", "PMID" : "7143246", "abstract" : "This paper describes a visual object detection framework that is capable of processing images extremely rapidly while achieving high detection rates. There are three key contributions. The first is the introduction of a new image representation called the \u201cIntegral Image\u201d which allows the features used by our detector to be computed very quickly. The second is a learning algorithm, based on AdaBoost, which selects a small number of critical visual features and yields extremely efficient classifiers [6]. The third contribution is a method for combining classifiers in a \u201ccascade\u201d which allows background regions of the image to be quickly discarded while spending more computation on promising object-like regions. A set of experiments in the domain of face detection are presented. The system yields face detection performace comparable to the best previous systems [18, 13, 16, 12, 1]. Implemented on a conventional desktop, face detection proceeds at 15 frames per second.", "author" : [ { "dropping-particle" : "", "family" : "Viola", "given" : "Paul", "non-dropping-particle" : "", "parse-names" : false, "suffix" : "" }, { "dropping-particle" : "", "family" : "Jones", "given" : "Michael", "non-dropping-particle" : "", "parse-names" : false, "suffix" : "" } ], "container-title" : "International Journal of Computer Vision", "id" : "ITEM-1", "issue" : "2", "issued" : { "date-parts" : [ [ "2001" ] ] }, "page" : "137\u2013154", "title" : "Robust real-time object detection", "type" : "article-journal", "volume" : "57" }, "uris" : [ "http://www.mendeley.com/documents/?uuid=1bb64827-1219-4365-b488-09bdb366e88d" ] } ], "mendeley" : { "formattedCitation" : "(P. Viola and Jones, 2001)", "plainTextFormattedCitation" : "(P. Viola and Jones, 2001)", "previouslyFormattedCitation" : "(P. Viola and Jones, 2001)" }, "properties" : {  }, "schema" : "https://github.com/citation-style-language/schema/raw/master/csl-citation.json" }</w:instrText>
      </w:r>
      <w:r w:rsidR="005F2DE0">
        <w:fldChar w:fldCharType="separate"/>
      </w:r>
      <w:r w:rsidR="00B86252" w:rsidRPr="00B86252">
        <w:rPr>
          <w:noProof/>
        </w:rPr>
        <w:t>(P. Viola and Jones, 2001)</w:t>
      </w:r>
      <w:r w:rsidR="005F2DE0">
        <w:fldChar w:fldCharType="end"/>
      </w:r>
      <w:r w:rsidR="005F2DE0">
        <w:t xml:space="preserve">. This machine learning approach </w:t>
      </w:r>
      <w:r w:rsidR="00577EB7">
        <w:t>works by showing a classifier a multitude of images, with some containing the object you wish to detect</w:t>
      </w:r>
      <w:r w:rsidR="005F2DE0">
        <w:t>.</w:t>
      </w:r>
      <w:r w:rsidR="000932E8">
        <w:t xml:space="preserve"> The classifier then attempts to apply features to the </w:t>
      </w:r>
      <w:r w:rsidR="000932E8">
        <w:lastRenderedPageBreak/>
        <w:t xml:space="preserve">image that </w:t>
      </w:r>
      <w:r w:rsidR="008A12A4">
        <w:t>allow</w:t>
      </w:r>
      <w:r w:rsidR="000932E8">
        <w:t xml:space="preserve"> </w:t>
      </w:r>
      <w:r w:rsidR="006918F0">
        <w:t>accurate detection of</w:t>
      </w:r>
      <w:r w:rsidR="000932E8">
        <w:t xml:space="preserve"> the desired object.</w:t>
      </w:r>
      <w:r w:rsidR="005F2DE0">
        <w:t xml:space="preserve"> </w:t>
      </w:r>
      <w:r w:rsidR="006918F0">
        <w:t>From here, given a trained classifier</w:t>
      </w:r>
      <w:r w:rsidR="005F2DE0">
        <w:t>, we extract the Haar features from the images, where each feature is a single value obtained by subtracting the sum of pixels under the white rectangle from the sum of pi</w:t>
      </w:r>
      <w:r w:rsidR="00AB67F8">
        <w:t>xels und</w:t>
      </w:r>
      <w:r w:rsidR="006927AA">
        <w:t>er the black rectangle (Figure 2</w:t>
      </w:r>
      <w:r w:rsidR="00AB67F8">
        <w:t xml:space="preserve">). </w:t>
      </w:r>
    </w:p>
    <w:p w:rsidR="00AB67F8" w:rsidRDefault="00AB67F8" w:rsidP="0098460F">
      <w:r>
        <w:rPr>
          <w:noProof/>
          <w:lang w:val="en-GB" w:eastAsia="en-GB"/>
        </w:rPr>
        <w:drawing>
          <wp:inline distT="0" distB="0" distL="0" distR="0">
            <wp:extent cx="2184400" cy="182586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30 at 15.17.5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1931" cy="1832161"/>
                    </a:xfrm>
                    <a:prstGeom prst="rect">
                      <a:avLst/>
                    </a:prstGeom>
                  </pic:spPr>
                </pic:pic>
              </a:graphicData>
            </a:graphic>
          </wp:inline>
        </w:drawing>
      </w:r>
      <w:r>
        <w:rPr>
          <w:noProof/>
          <w:lang w:val="en-GB" w:eastAsia="en-GB"/>
        </w:rPr>
        <w:drawing>
          <wp:inline distT="0" distB="0" distL="0" distR="0">
            <wp:extent cx="3008671" cy="18288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30 at 15.18.37.png"/>
                    <pic:cNvPicPr/>
                  </pic:nvPicPr>
                  <pic:blipFill>
                    <a:blip r:embed="rId11">
                      <a:extLst>
                        <a:ext uri="{28A0092B-C50C-407E-A947-70E740481C1C}">
                          <a14:useLocalDpi xmlns:a14="http://schemas.microsoft.com/office/drawing/2010/main" val="0"/>
                        </a:ext>
                      </a:extLst>
                    </a:blip>
                    <a:stretch>
                      <a:fillRect/>
                    </a:stretch>
                  </pic:blipFill>
                  <pic:spPr>
                    <a:xfrm>
                      <a:off x="0" y="0"/>
                      <a:ext cx="3018598" cy="1834834"/>
                    </a:xfrm>
                    <a:prstGeom prst="rect">
                      <a:avLst/>
                    </a:prstGeom>
                  </pic:spPr>
                </pic:pic>
              </a:graphicData>
            </a:graphic>
          </wp:inline>
        </w:drawing>
      </w:r>
    </w:p>
    <w:p w:rsidR="00AB67F8" w:rsidRDefault="00AB67F8" w:rsidP="008F059E">
      <w:pPr>
        <w:pStyle w:val="TableFigure"/>
      </w:pPr>
      <w:r>
        <w:t>Figur</w:t>
      </w:r>
      <w:r w:rsidR="006927AA">
        <w:t>e 2</w:t>
      </w:r>
      <w:r w:rsidR="008F059E">
        <w:t>: Left, an example of Haar cascade feature</w:t>
      </w:r>
      <w:r w:rsidR="00523BBC">
        <w:t>s</w:t>
      </w:r>
      <w:r w:rsidR="008F059E">
        <w:t>. Right, the adoption of Haar casca</w:t>
      </w:r>
      <w:r w:rsidR="00B86252">
        <w:t>de features in detecting a face</w:t>
      </w:r>
      <w:r w:rsidR="008F059E">
        <w:t xml:space="preserve"> </w:t>
      </w:r>
      <w:r w:rsidR="008F059E">
        <w:fldChar w:fldCharType="begin" w:fldLock="1"/>
      </w:r>
      <w:r w:rsidR="008425AC">
        <w:instrText>ADDIN CSL_CITATION { "citationItems" : [ { "id" : "ITEM-1", "itemData" : { "URL" : "https://docs.opencv.org/3.3.0/d7/d8b/tutorial_py_face_detection.html", "accessed" : { "date-parts" : [ [ "2018", "1", "30" ] ] }, "author" : [ { "dropping-particle" : "", "family" : "OpenCV", "given" : "", "non-dropping-particle" : "", "parse-names" : false, "suffix" : "" } ], "id" : "ITEM-1", "issued" : { "date-parts" : [ [ "2018" ] ] }, "title" : "Facial Detection with Haar Cascades in OpenCV", "type" : "webpage" }, "uris" : [ "http://www.mendeley.com/documents/?uuid=0b7aeb7c-3008-47f0-897a-ad3ca4a2f951" ] } ], "mendeley" : { "formattedCitation" : "(OpenCV, 2018)", "plainTextFormattedCitation" : "(OpenCV, 2018)", "previouslyFormattedCitation" : "(OpenCV, 2018)" }, "properties" : {  }, "schema" : "https://github.com/citation-style-language/schema/raw/master/csl-citation.json" }</w:instrText>
      </w:r>
      <w:r w:rsidR="008F059E">
        <w:fldChar w:fldCharType="separate"/>
      </w:r>
      <w:r w:rsidR="008F059E" w:rsidRPr="008F059E">
        <w:rPr>
          <w:noProof/>
        </w:rPr>
        <w:t>(OpenCV, 2018)</w:t>
      </w:r>
      <w:r w:rsidR="008F059E">
        <w:fldChar w:fldCharType="end"/>
      </w:r>
      <w:r w:rsidR="00B86252">
        <w:t>.</w:t>
      </w:r>
    </w:p>
    <w:p w:rsidR="000932E8" w:rsidRDefault="000932E8" w:rsidP="00577EB7"/>
    <w:p w:rsidR="00577EB7" w:rsidRDefault="00577EB7" w:rsidP="00577EB7">
      <w:r>
        <w:t>From this point we are able to improve the performance of detections using an algorithm called Adaboost</w:t>
      </w:r>
      <w:r w:rsidR="00B86252">
        <w:t xml:space="preserve"> </w:t>
      </w:r>
      <w:r w:rsidR="00B86252">
        <w:fldChar w:fldCharType="begin" w:fldLock="1"/>
      </w:r>
      <w:r w:rsidR="00B86252">
        <w:instrText>ADDIN CSL_CITATION { "citationItems" : [ { "id" : "ITEM-1", "itemData" : { "ISBN" : "1049-5258", "ISSN" : "1049-5258", "abstract" : "This paper develops a new approach for extremely fast detection in domains where the distribution of positive and negative examples is highly skewed (e.g. face detection or database retrieval). In such domains a cascade of simple classifiers each trained to achieve high detection rates and modest false positive rates can yield a final detector with many desirable features: including high detection rates, very low false positive rates, and fast performance. Achieving extremely high detection rates, rather than low error, is not a task typically addressed by machine learning algorithms.", "author" : [ { "dropping-particle" : "", "family" : "Viola", "given" : "Paul a", "non-dropping-particle" : "", "parse-names" : false, "suffix" : "" }, { "dropping-particle" : "", "family" : "Jones", "given" : "Michael J", "non-dropping-particle" : "", "parse-names" : false, "suffix" : "" } ], "container-title" : "Advances in Neural Information Processing System", "id" : "ITEM-1", "issue" : "December", "issued" : { "date-parts" : [ [ "2001" ] ] }, "page" : "1311-1318", "title" : "Fast and Robust Classification using Asymmetric AdaBoost and a Detector Cascade", "type" : "article-journal" }, "uris" : [ "http://www.mendeley.com/documents/?uuid=d44cddaf-6119-4da7-bf13-436ed0501aea" ] } ], "mendeley" : { "formattedCitation" : "(P. a Viola and Jones, 2001)", "plainTextFormattedCitation" : "(P. a Viola and Jones, 2001)", "previouslyFormattedCitation" : "(P. a Viola and Jones, 2001)" }, "properties" : {  }, "schema" : "https://github.com/citation-style-language/schema/raw/master/csl-citation.json" }</w:instrText>
      </w:r>
      <w:r w:rsidR="00B86252">
        <w:fldChar w:fldCharType="separate"/>
      </w:r>
      <w:r w:rsidR="00B86252" w:rsidRPr="00B86252">
        <w:rPr>
          <w:noProof/>
        </w:rPr>
        <w:t>(P. a Viola and Jones, 2001)</w:t>
      </w:r>
      <w:r w:rsidR="00B86252">
        <w:fldChar w:fldCharType="end"/>
      </w:r>
      <w:r>
        <w:t>, which allows ranking of features based on their error ra</w:t>
      </w:r>
      <w:r w:rsidR="00523BBC">
        <w:t xml:space="preserve">te when </w:t>
      </w:r>
      <w:r w:rsidR="00582BE9">
        <w:t>attempting to successfully identify</w:t>
      </w:r>
      <w:r w:rsidR="00523BBC">
        <w:t xml:space="preserve"> the object.</w:t>
      </w:r>
    </w:p>
    <w:p w:rsidR="008425AC" w:rsidRDefault="008425AC" w:rsidP="008425AC">
      <w:r>
        <w:t xml:space="preserve">Further work has been proposed in this field using a deep learning based approach </w:t>
      </w:r>
      <w:r>
        <w:fldChar w:fldCharType="begin" w:fldLock="1"/>
      </w:r>
      <w:r>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 "volume" : "521" }, "uris" : [ "http://www.mendeley.com/documents/?uuid=d536e32b-5207-4f51-84c8-576dd69a7923" ] } ], "mendeley" : { "formattedCitation" : "(Lecun, Bengio and Hinton, 2015)", "plainTextFormattedCitation" : "(Lecun, Bengio and Hinton, 2015)", "previouslyFormattedCitation" : "(Lecun, Bengio and Hinton, 2015)" }, "properties" : {  }, "schema" : "https://github.com/citation-style-language/schema/raw/master/csl-citation.json" }</w:instrText>
      </w:r>
      <w:r>
        <w:fldChar w:fldCharType="separate"/>
      </w:r>
      <w:r w:rsidRPr="008425AC">
        <w:rPr>
          <w:noProof/>
        </w:rPr>
        <w:t>(Lecun, Bengio and Hinton, 2015)</w:t>
      </w:r>
      <w:r>
        <w:fldChar w:fldCharType="end"/>
      </w:r>
      <w:r>
        <w:t>. However, to make this approach feasible within real-time constraints specialized GPU (Graphics Processing Unit) hardware must be used, which would limit the extensibility of any proposed framework making use of these techniques.</w:t>
      </w:r>
    </w:p>
    <w:p w:rsidR="006A131E" w:rsidRDefault="006A131E" w:rsidP="006A131E">
      <w:pPr>
        <w:pStyle w:val="Heading3"/>
      </w:pPr>
      <w:bookmarkStart w:id="11" w:name="_Toc506820807"/>
      <w:r>
        <w:t>Object Tracking Techniques</w:t>
      </w:r>
      <w:bookmarkEnd w:id="11"/>
      <w:r>
        <w:t xml:space="preserve"> </w:t>
      </w:r>
    </w:p>
    <w:p w:rsidR="004932A1" w:rsidRDefault="00764655" w:rsidP="004932A1">
      <w:r>
        <w:t>Once we have accurate object detection we then need to be able to identify the same object seen through multiple frames of the video stream</w:t>
      </w:r>
      <w:r w:rsidR="00FF2D89">
        <w:t>, employing</w:t>
      </w:r>
      <w:r>
        <w:t xml:space="preserve"> tracking techniques. </w:t>
      </w:r>
      <w:r w:rsidR="00273F69">
        <w:lastRenderedPageBreak/>
        <w:t>Tracking works on an online basis,</w:t>
      </w:r>
      <w:r w:rsidR="00F203A1">
        <w:t xml:space="preserve"> meaning as new sequential data becomes available to the model, it can adapt at runtime to provide improved predictions on future data</w:t>
      </w:r>
      <w:r w:rsidR="00273F69">
        <w:t xml:space="preserve">. Usually, this incorporates </w:t>
      </w:r>
      <w:r w:rsidR="00F203A1">
        <w:t xml:space="preserve">identifying an objects </w:t>
      </w:r>
      <w:r w:rsidR="00273F69">
        <w:t>appearance</w:t>
      </w:r>
      <w:r w:rsidR="00F203A1">
        <w:t xml:space="preserve"> and </w:t>
      </w:r>
      <w:r w:rsidR="00273F69">
        <w:t xml:space="preserve">motion pattern allowing </w:t>
      </w:r>
      <w:r w:rsidR="00F203A1">
        <w:t xml:space="preserve">the </w:t>
      </w:r>
      <w:r w:rsidR="00273F69">
        <w:t xml:space="preserve">accurate predictions </w:t>
      </w:r>
      <w:r w:rsidR="00F203A1">
        <w:t xml:space="preserve">of an objects </w:t>
      </w:r>
      <w:r w:rsidR="00273F69">
        <w:t xml:space="preserve">location </w:t>
      </w:r>
      <w:r w:rsidR="00F203A1">
        <w:t xml:space="preserve">as it moves. </w:t>
      </w:r>
      <w:r w:rsidR="004932A1">
        <w:t>When providing object tracking capabilities a variety of algorithms have been devel</w:t>
      </w:r>
      <w:r w:rsidR="00EC432B">
        <w:t>oped and made available (Table 1</w:t>
      </w:r>
      <w:r w:rsidR="004932A1">
        <w:t>).</w:t>
      </w:r>
      <w:r w:rsidR="009116CF">
        <w:t xml:space="preserve"> </w:t>
      </w:r>
    </w:p>
    <w:tbl>
      <w:tblPr>
        <w:tblStyle w:val="APAReport"/>
        <w:tblW w:w="0" w:type="auto"/>
        <w:tblLook w:val="04A0" w:firstRow="1" w:lastRow="0" w:firstColumn="1" w:lastColumn="0" w:noHBand="0" w:noVBand="1"/>
      </w:tblPr>
      <w:tblGrid>
        <w:gridCol w:w="1250"/>
        <w:gridCol w:w="4667"/>
        <w:gridCol w:w="1636"/>
        <w:gridCol w:w="1807"/>
      </w:tblGrid>
      <w:tr w:rsidR="00EC432B" w:rsidTr="008913E0">
        <w:trPr>
          <w:cnfStyle w:val="100000000000" w:firstRow="1" w:lastRow="0" w:firstColumn="0" w:lastColumn="0" w:oddVBand="0" w:evenVBand="0" w:oddHBand="0" w:evenHBand="0" w:firstRowFirstColumn="0" w:firstRowLastColumn="0" w:lastRowFirstColumn="0" w:lastRowLastColumn="0"/>
        </w:trPr>
        <w:tc>
          <w:tcPr>
            <w:tcW w:w="1255" w:type="dxa"/>
          </w:tcPr>
          <w:p w:rsidR="00EC432B" w:rsidRDefault="00EC432B" w:rsidP="00EC432B">
            <w:r>
              <w:t>Approach</w:t>
            </w:r>
          </w:p>
        </w:tc>
        <w:tc>
          <w:tcPr>
            <w:tcW w:w="4841" w:type="dxa"/>
          </w:tcPr>
          <w:p w:rsidR="00EC432B" w:rsidRDefault="00EC432B" w:rsidP="00EC432B">
            <w:r>
              <w:t>Overview</w:t>
            </w:r>
          </w:p>
        </w:tc>
        <w:tc>
          <w:tcPr>
            <w:tcW w:w="1441" w:type="dxa"/>
          </w:tcPr>
          <w:p w:rsidR="00EC432B" w:rsidRDefault="00EC432B" w:rsidP="00EC432B">
            <w:r>
              <w:t>Pros</w:t>
            </w:r>
          </w:p>
        </w:tc>
        <w:tc>
          <w:tcPr>
            <w:tcW w:w="1823" w:type="dxa"/>
          </w:tcPr>
          <w:p w:rsidR="00EC432B" w:rsidRDefault="00EC432B" w:rsidP="00EC432B">
            <w:r>
              <w:t>Cons</w:t>
            </w:r>
          </w:p>
        </w:tc>
      </w:tr>
      <w:tr w:rsidR="00EC432B" w:rsidTr="008913E0">
        <w:tc>
          <w:tcPr>
            <w:tcW w:w="1255" w:type="dxa"/>
          </w:tcPr>
          <w:p w:rsidR="00EC432B" w:rsidRDefault="00EC432B" w:rsidP="00EC432B">
            <w:r>
              <w:t>Multiple Instance Learning</w:t>
            </w:r>
          </w:p>
        </w:tc>
        <w:tc>
          <w:tcPr>
            <w:tcW w:w="4841" w:type="dxa"/>
          </w:tcPr>
          <w:p w:rsidR="00EC432B" w:rsidRDefault="00EC432B" w:rsidP="00EC432B">
            <w:r>
              <w:t xml:space="preserve">Tracks an object by treating its location as a set of positions (‘bags’) that each could contain the objects location based on its previous location. This gives the learning algorithm the responsibility of removing the ambiguity of the exact object location and predicting which instance in each bag is most correct </w:t>
            </w:r>
            <w:r>
              <w:fldChar w:fldCharType="begin" w:fldLock="1"/>
            </w:r>
            <w:r>
              <w:instrText>ADDIN CSL_CITATION { "citationItems" : [ { "id" : "ITEM-1", "itemData" : { "DOI" : "10.1109/CVPR.2009.5206737", "ISBN" : "978-1-4244-3992-8", "ISSN" : "1063-6919", "PMID" : "21173445", "abstract" : "In this paper, we address the problem of learning an adaptive appearance model for object tracking. In particular, a class of tracking techniques called \u201ctracking by detection\u201d have been shown to give promising results at real-time speeds. These methods train a discriminative classifier in an online manner to separate the object from the background. This classifier bootstraps itself by using the current tracker state to extract positive and negative examples from the current frame. Slight inaccuracies in the tracker can therefore lead to incorrectly labeled training examples, which degrades the classifier and can cause further drift. In this paper we show that using Multiple Instance Learning (MIL) instead of traditional supervised learning avoids these problems, and can therefore lead to a more robust tracker with fewer parameter tweaks. We present a novel online MIL algorithm for object tracking that achieves superior results with real-time performance.", "author" : [ { "dropping-particle" : "", "family" : "Baben", "given" : "B.", "non-dropping-particle" : "", "parse-names" : false, "suffix" : "" }, { "dropping-particle" : "", "family" : "Belongie", "given" : "S.", "non-dropping-particle" : "", "parse-names" : false, "suffix" : "" } ], "container-title" : "2009 IEEE Conference on Computer Vision and Pattern Recognition", "id" : "ITEM-1", "issued" : { "date-parts" : [ [ "2009" ] ] }, "page" : "983-990", "title" : "Visual tracking with online Multiple Instance Learning", "type" : "article-journal" }, "uris" : [ "http://www.mendeley.com/documents/?uuid=d3768be5-d84e-4820-82a4-93c60a7546bf" ] } ], "mendeley" : { "formattedCitation" : "(Baben and Belongie, 2009)", "plainTextFormattedCitation" : "(Baben and Belongie, 2009)", "previouslyFormattedCitation" : "(Baben and Belongie, 2009)" }, "properties" : {  }, "schema" : "https://github.com/citation-style-language/schema/raw/master/csl-citation.json" }</w:instrText>
            </w:r>
            <w:r>
              <w:fldChar w:fldCharType="separate"/>
            </w:r>
            <w:r w:rsidRPr="00E80AB2">
              <w:rPr>
                <w:noProof/>
              </w:rPr>
              <w:t>(Baben and Belongie, 2009)</w:t>
            </w:r>
            <w:r>
              <w:fldChar w:fldCharType="end"/>
            </w:r>
            <w:r>
              <w:t>.</w:t>
            </w:r>
          </w:p>
          <w:p w:rsidR="008913E0" w:rsidRDefault="008913E0" w:rsidP="00EC432B"/>
        </w:tc>
        <w:tc>
          <w:tcPr>
            <w:tcW w:w="1441" w:type="dxa"/>
          </w:tcPr>
          <w:p w:rsidR="00EC432B" w:rsidRDefault="00EC432B" w:rsidP="00EC432B">
            <w:r>
              <w:t>Works well when object partially occluded due to its bag representation.</w:t>
            </w:r>
          </w:p>
        </w:tc>
        <w:tc>
          <w:tcPr>
            <w:tcW w:w="1823" w:type="dxa"/>
          </w:tcPr>
          <w:p w:rsidR="00EC432B" w:rsidRDefault="00EC432B" w:rsidP="00EC432B">
            <w:r>
              <w:t>The tracker cannot handle full occlusion of objects well.</w:t>
            </w:r>
          </w:p>
        </w:tc>
      </w:tr>
      <w:tr w:rsidR="00EC432B" w:rsidTr="008913E0">
        <w:tc>
          <w:tcPr>
            <w:tcW w:w="1255" w:type="dxa"/>
          </w:tcPr>
          <w:p w:rsidR="00EC432B" w:rsidRDefault="00EC432B" w:rsidP="00EC432B">
            <w:r>
              <w:t>Median Flow</w:t>
            </w:r>
          </w:p>
        </w:tc>
        <w:tc>
          <w:tcPr>
            <w:tcW w:w="4841" w:type="dxa"/>
          </w:tcPr>
          <w:p w:rsidR="00EC432B" w:rsidRDefault="00EC432B" w:rsidP="00EC432B">
            <w:r>
              <w:t xml:space="preserve">Tracks an object by selecting a variety of points within the object space and then computes the trajectory for this object, both forwards and backwards in time. This means the tracker is able to compare both trajectories and make accurate predictions of the objects final location </w:t>
            </w:r>
            <w:r>
              <w:fldChar w:fldCharType="begin" w:fldLock="1"/>
            </w:r>
            <w:r>
              <w:instrText>ADDIN CSL_CITATION { "citationItems" : [ { "id" : "ITEM-1", "itemData" : { "DOI" : "10.1109/ICPR.2010.675", "ISBN" : "9780769541099", "ISSN" : "10514651", "PMID" : "5596017", "abstract" : "This paper proposes a novel method for tracking failure detection. The detection is based on the Forward-Backward error, i.e. the tracking is performed forward and backward in time and the discrepancies between these two trajectories are measured. We demonstrate that the proposed error enables reliable detection of tracking failures and selection of reliable trajectories in video sequences. We demonstrate that the approach is complementary to commonly used normalized cross-correlation (NCC). Based on the error, we propose a novel object tracker called Median Flow. State-of-the-art performance is achieved on challenging benchmark video sequences which include non-rigid objects.",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"Proceedings - International Conference on Pattern Recognition", "id" : "ITEM-1", "issued" : { "date-parts" : [ [ "2010" ] ] }, "page" : "2756-2759", "title" : "Forward-backward error: Automatic detection of tracking failures", "type" : "paper-conference" }, "uris" : [ "http://www.mendeley.com/documents/?uuid=07413e18-4054-4546-9bfd-5abbd576b2d7" ] } ], "mendeley" : { "formattedCitation" : "(Kalal, Mikolajczyk and Matas, 2010)", "plainTextFormattedCitation" : "(Kalal, Mikolajczyk and Matas, 2010)", "previouslyFormattedCitation" : "(Kalal, Mikolajczyk and Matas, 2010)" }, "properties" : {  }, "schema" : "https://github.com/citation-style-language/schema/raw/master/csl-citation.json" }</w:instrText>
            </w:r>
            <w:r>
              <w:fldChar w:fldCharType="separate"/>
            </w:r>
            <w:r w:rsidRPr="00C060A2">
              <w:rPr>
                <w:noProof/>
              </w:rPr>
              <w:t>(Kalal, Mikolajczyk and Matas, 2010)</w:t>
            </w:r>
            <w:r>
              <w:fldChar w:fldCharType="end"/>
            </w:r>
            <w:r>
              <w:t>.</w:t>
            </w:r>
          </w:p>
          <w:p w:rsidR="008913E0" w:rsidRDefault="008913E0" w:rsidP="00EC432B"/>
        </w:tc>
        <w:tc>
          <w:tcPr>
            <w:tcW w:w="1441" w:type="dxa"/>
          </w:tcPr>
          <w:p w:rsidR="00EC432B" w:rsidRDefault="00EC432B" w:rsidP="00EC432B">
            <w:r>
              <w:t>Works well when an objects trajectory is predictable.</w:t>
            </w:r>
          </w:p>
        </w:tc>
        <w:tc>
          <w:tcPr>
            <w:tcW w:w="1823" w:type="dxa"/>
          </w:tcPr>
          <w:p w:rsidR="00EC432B" w:rsidRDefault="00EC432B" w:rsidP="00EC432B">
            <w:r>
              <w:t>The tracker becomes less reliable under fast or unpredictable motion.</w:t>
            </w:r>
          </w:p>
        </w:tc>
      </w:tr>
      <w:tr w:rsidR="00EC432B" w:rsidTr="008913E0">
        <w:tc>
          <w:tcPr>
            <w:tcW w:w="1255" w:type="dxa"/>
          </w:tcPr>
          <w:p w:rsidR="00EC432B" w:rsidRDefault="00EC432B" w:rsidP="00EC432B">
            <w:r>
              <w:t>Tracking-Learning-Detection</w:t>
            </w:r>
          </w:p>
        </w:tc>
        <w:tc>
          <w:tcPr>
            <w:tcW w:w="4841" w:type="dxa"/>
          </w:tcPr>
          <w:p w:rsidR="00EC432B" w:rsidRDefault="00EC432B" w:rsidP="00EC432B">
            <w:r>
              <w:t xml:space="preserve">Breaks the tracking problem up into: Tracking, learning and detection. The tracker then follows an object between frames with the detector correcting the tracker based on all observed appearances. The learning estimates the error of the detector and updates it to avoid these errors in future </w:t>
            </w:r>
            <w:r>
              <w:fldChar w:fldCharType="begin" w:fldLock="1"/>
            </w:r>
            <w:r>
              <w:instrText>ADDIN CSL_CITATION { "citationItems" : [ { "id" : "ITEM-1", "itemData" : { "DOI" : "10.1109/TPAMI.2011.239", "ISBN" : "2011030153", "ISSN" : "01628828", "PMID" : "22156098", "abstract" : "This paper investigates long-term tracking of unknown objects in a video stream. The object is defined by its location and extent in a single frame. In every frame that follows, the task is to determine the object's location and extent or indicate that the object is not present. We propose a novel tracking framework (TLD) that explicitly decomposes the long-term tracking task into tracking, learning and detection. The tracker follows the object from frame to frame. The detector localizes all appearances that have been observed so far and corrects the tracker if necessary. The learning estimates detector's errors and updates it to avoid these errors in the future. We study how to identify detector's errors and learn from them. We develop a novel learning method (P-N learning) which estimates the errors by a pair of \"experts'': (i) P-expert estimates missed detections, and (ii) N-expert estimates false alarms. The learning process is modeled as a discrete dynamical system and the conditions under which the learning guarantees improvement are found. We describe our real-time implementation of the TLD framework and the P-N learning. We carry out an extensive quantitative evaluation which shows a significant improvement over state-of-the-art approaches.",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"IEEE Transactions on Pattern Analysis and Machine Intelligence", "id" : "ITEM-1", "issue" : "7", "issued" : { "date-parts" : [ [ "2012" ] ] }, "page" : "1409-1422", "title" : "Tracking-learning-detection", "type" : "article-journal", "volume" : "34" }, "uris" : [ "http://www.mendeley.com/documents/?uuid=0dd51bb3-c59b-44c7-aa43-376735924aa3" ] } ], "mendeley" : { "formattedCitation" : "(Kalal, Mikolajczyk and Matas, 2012)", "plainTextFormattedCitation" : "(Kalal, Mikolajczyk and Matas, 2012)", "previouslyFormattedCitation" : "(Kalal, Mikolajczyk and Matas, 2012)" }, "properties" : {  }, "schema" : "https://github.com/citation-style-language/schema/raw/master/csl-citation.json" }</w:instrText>
            </w:r>
            <w:r>
              <w:fldChar w:fldCharType="separate"/>
            </w:r>
            <w:r w:rsidRPr="00C060A2">
              <w:rPr>
                <w:noProof/>
              </w:rPr>
              <w:t>(Kalal, Mikolajczyk and Matas, 2012)</w:t>
            </w:r>
            <w:r>
              <w:fldChar w:fldCharType="end"/>
            </w:r>
            <w:r>
              <w:t>.</w:t>
            </w:r>
          </w:p>
        </w:tc>
        <w:tc>
          <w:tcPr>
            <w:tcW w:w="1441" w:type="dxa"/>
          </w:tcPr>
          <w:p w:rsidR="00EC432B" w:rsidRDefault="00EC432B" w:rsidP="00EC432B">
            <w:r>
              <w:t>Works well under long periods of occlusion.</w:t>
            </w:r>
          </w:p>
        </w:tc>
        <w:tc>
          <w:tcPr>
            <w:tcW w:w="1823" w:type="dxa"/>
          </w:tcPr>
          <w:p w:rsidR="00EC432B" w:rsidRDefault="00EC432B" w:rsidP="00EC432B">
            <w:r>
              <w:t xml:space="preserve">The tracker does not perform well under large full rotations and can create </w:t>
            </w:r>
            <w:proofErr w:type="gramStart"/>
            <w:r>
              <w:t>lots of</w:t>
            </w:r>
            <w:proofErr w:type="gramEnd"/>
            <w:r>
              <w:t xml:space="preserve"> false positives.</w:t>
            </w:r>
          </w:p>
        </w:tc>
      </w:tr>
    </w:tbl>
    <w:p w:rsidR="004932A1" w:rsidRDefault="00EC432B" w:rsidP="004932A1">
      <w:pPr>
        <w:pStyle w:val="TableFigure"/>
      </w:pPr>
      <w:r>
        <w:t>Table 1</w:t>
      </w:r>
      <w:r w:rsidR="003A108F">
        <w:t>: A comparison of three</w:t>
      </w:r>
      <w:r w:rsidR="004932A1">
        <w:t xml:space="preserve"> common</w:t>
      </w:r>
      <w:r w:rsidR="002A29F6">
        <w:t xml:space="preserve"> approaches to object tracking.</w:t>
      </w:r>
    </w:p>
    <w:p w:rsidR="00C90569" w:rsidRDefault="00B724C9" w:rsidP="00C90569">
      <w:pPr>
        <w:pStyle w:val="Heading3"/>
      </w:pPr>
      <w:bookmarkStart w:id="12" w:name="_Toc506820808"/>
      <w:r>
        <w:t>Behavior and Activity Analysis</w:t>
      </w:r>
      <w:bookmarkEnd w:id="12"/>
    </w:p>
    <w:p w:rsidR="00C90569" w:rsidRDefault="00C90569" w:rsidP="00C90569">
      <w:r>
        <w:t xml:space="preserve">Detection techniques. </w:t>
      </w:r>
    </w:p>
    <w:p w:rsidR="00C90569" w:rsidRPr="00C90569" w:rsidRDefault="00C90569" w:rsidP="00C90569">
      <w:pPr>
        <w:pStyle w:val="Heading2"/>
      </w:pPr>
      <w:bookmarkStart w:id="13" w:name="_Toc506820809"/>
      <w:r>
        <w:lastRenderedPageBreak/>
        <w:t>Anomaly Detection with Machine Learning</w:t>
      </w:r>
      <w:bookmarkEnd w:id="13"/>
    </w:p>
    <w:p w:rsidR="00C90569" w:rsidRDefault="00C90569" w:rsidP="00C90569">
      <w:r>
        <w:t xml:space="preserve">This will be a talk on anomaly detection and machine learning. </w:t>
      </w:r>
    </w:p>
    <w:p w:rsidR="00C90569" w:rsidRDefault="00C90569" w:rsidP="00C90569">
      <w:pPr>
        <w:pStyle w:val="Heading3"/>
      </w:pPr>
      <w:bookmarkStart w:id="14" w:name="_Toc506820810"/>
      <w:r>
        <w:t>Anomaly Detection Models</w:t>
      </w:r>
      <w:bookmarkEnd w:id="14"/>
      <w:r>
        <w:t xml:space="preserve"> </w:t>
      </w:r>
    </w:p>
    <w:p w:rsidR="00C90569" w:rsidRDefault="00C90569" w:rsidP="00C90569">
      <w:r>
        <w:t>Talk about the models specifically and research done into them.</w:t>
      </w:r>
    </w:p>
    <w:p w:rsidR="00C90569" w:rsidRDefault="00C90569" w:rsidP="00C90569">
      <w:pPr>
        <w:pStyle w:val="Heading3"/>
      </w:pPr>
      <w:bookmarkStart w:id="15" w:name="_Toc506820811"/>
      <w:r>
        <w:t>The Impact of Human Behavior</w:t>
      </w:r>
      <w:bookmarkEnd w:id="15"/>
    </w:p>
    <w:p w:rsidR="00C90569" w:rsidRPr="00C90569" w:rsidRDefault="00C90569" w:rsidP="00C90569">
      <w:r>
        <w:t xml:space="preserve">Talk about how humans may </w:t>
      </w:r>
      <w:r w:rsidR="008A12A4">
        <w:t>affect</w:t>
      </w:r>
      <w:r>
        <w:t xml:space="preserve"> ability to detect anomalies. </w:t>
      </w:r>
    </w:p>
    <w:p w:rsidR="00C90569" w:rsidRDefault="005C1B20" w:rsidP="005F7436">
      <w:pPr>
        <w:pStyle w:val="Heading2"/>
      </w:pPr>
      <w:bookmarkStart w:id="16" w:name="_Toc506820812"/>
      <w:r>
        <w:t>Distributed Computing and the Cloud</w:t>
      </w:r>
      <w:bookmarkEnd w:id="16"/>
      <w:r>
        <w:t xml:space="preserve"> </w:t>
      </w:r>
    </w:p>
    <w:p w:rsidR="00695A0B" w:rsidRPr="00695A0B" w:rsidRDefault="00695A0B" w:rsidP="00695A0B">
      <w:r>
        <w:t xml:space="preserve">In order to provide video stream analysis at scale a large amount of computing power is required. Processing video with real-time requirements requires </w:t>
      </w:r>
      <w:r w:rsidR="006918F0">
        <w:t xml:space="preserve">keeping </w:t>
      </w:r>
      <w:r>
        <w:t>the latency of any system under a desired threshold</w:t>
      </w:r>
      <w:r w:rsidR="00597E83">
        <w:t>,</w:t>
      </w:r>
      <w:r>
        <w:t xml:space="preserve"> even when presented with high volumes of data. In recent </w:t>
      </w:r>
      <w:r w:rsidR="006918F0">
        <w:t>years,</w:t>
      </w:r>
      <w:r>
        <w:t xml:space="preserve"> the availability of processing power has become more widely available</w:t>
      </w:r>
      <w:r w:rsidR="008E7F2F">
        <w:t>,</w:t>
      </w:r>
      <w:r>
        <w:t xml:space="preserve"> and cheap to access</w:t>
      </w:r>
      <w:r w:rsidR="008E7F2F">
        <w:t>,</w:t>
      </w:r>
      <w:r>
        <w:t xml:space="preserve"> through Cloud computing suppliers.</w:t>
      </w:r>
      <w:r w:rsidR="008E7F2F">
        <w:t xml:space="preserve"> This has enabled the adoption of distributed computing technologies that allow the parallel completion of tasks</w:t>
      </w:r>
      <w:r w:rsidR="00336920">
        <w:t xml:space="preserve">, enabling video processing to be possible </w:t>
      </w:r>
      <w:r w:rsidR="006918F0">
        <w:t>on a large</w:t>
      </w:r>
      <w:r w:rsidR="00336920">
        <w:t xml:space="preserve"> scale.</w:t>
      </w:r>
      <w:r w:rsidR="00597E83">
        <w:t xml:space="preserve"> Tools developed in recent years utilize distributed computing, and in this section, we will discuss their use and application in the field of computer vision. </w:t>
      </w:r>
    </w:p>
    <w:p w:rsidR="00FB6700" w:rsidRDefault="00597E83" w:rsidP="00FB6700">
      <w:pPr>
        <w:pStyle w:val="Heading3"/>
      </w:pPr>
      <w:bookmarkStart w:id="17" w:name="_Toc506820813"/>
      <w:r>
        <w:t>Parallel</w:t>
      </w:r>
      <w:r w:rsidR="00FB6700">
        <w:t xml:space="preserve"> Computing</w:t>
      </w:r>
      <w:bookmarkEnd w:id="17"/>
    </w:p>
    <w:p w:rsidR="00597E83" w:rsidRDefault="00597E83" w:rsidP="00597E83">
      <w:r>
        <w:t xml:space="preserve">Within the realm of video </w:t>
      </w:r>
      <w:r w:rsidR="006918F0">
        <w:t>processing,</w:t>
      </w:r>
      <w:r>
        <w:t xml:space="preserve"> </w:t>
      </w:r>
      <w:r w:rsidR="006918F0">
        <w:t xml:space="preserve">there is a need to perform </w:t>
      </w:r>
      <w:r>
        <w:t xml:space="preserve">large amounts of calculations on individual frames, </w:t>
      </w:r>
      <w:r w:rsidR="006918F0">
        <w:t>in order to provide services ranging from</w:t>
      </w:r>
      <w:r>
        <w:t xml:space="preserve"> initial object detection to tracking and </w:t>
      </w:r>
      <w:r w:rsidR="006918F0">
        <w:t>analysis</w:t>
      </w:r>
      <w:r>
        <w:t xml:space="preserve">. </w:t>
      </w:r>
      <w:r w:rsidR="006918F0">
        <w:t>As more video streams are added to a system for analysis, there is a need for these ex</w:t>
      </w:r>
      <w:r>
        <w:t xml:space="preserve">pensive operations to scale, </w:t>
      </w:r>
      <w:r w:rsidR="006918F0">
        <w:t xml:space="preserve">therefore </w:t>
      </w:r>
      <w:r>
        <w:t xml:space="preserve">we must be able perform these </w:t>
      </w:r>
      <w:r w:rsidR="006918F0">
        <w:t>operations</w:t>
      </w:r>
      <w:r>
        <w:t xml:space="preserve"> in parallel</w:t>
      </w:r>
      <w:r w:rsidR="00DD37F6">
        <w:t xml:space="preserve"> over a distributed set of machines</w:t>
      </w:r>
      <w:r>
        <w:t xml:space="preserve">. </w:t>
      </w:r>
      <w:r w:rsidR="009E16E0">
        <w:t>Two of the most popular</w:t>
      </w:r>
      <w:r>
        <w:t xml:space="preserve"> frameworks that supply the capability of horizontally scalable distributed computing are Apache Storm</w:t>
      </w:r>
      <w:r w:rsidR="00AA30DD">
        <w:t xml:space="preserve"> </w:t>
      </w:r>
      <w:r w:rsidR="00AA30DD">
        <w:fldChar w:fldCharType="begin" w:fldLock="1"/>
      </w:r>
      <w:r w:rsidR="00AA30DD">
        <w:instrText>ADDIN CSL_CITATION { "citationItems" : [ { "id" : "ITEM-1", "itemData" : { "URL" : "http://storm.apache.org/", "abstract" : "Apache Storm is a real-time distributed framework.", "accessed" : { "date-parts" : [ [ "2018", "2", "19" ] ] }, "author" : [ { "dropping-particle" : "", "family" : "Apache", "given" : "", "non-dropping-particle" : "", "parse-names" : false, "suffix" : "" } ], "id" : "ITEM-1", "issued" : { "date-parts" : [ [ "2017" ] ] }, "title" : "Apache Storm", "type" : "webpage" }, "uris" : [ "http://www.mendeley.com/documents/?uuid=99c0d2c0-faef-491c-b3b7-99a7c445f50d" ] } ], "mendeley" : { "formattedCitation" : "(Apache, 2017)", "plainTextFormattedCitation" : "(Apache, 2017)", "previouslyFormattedCitation" : "(Apache, 2017)" }, "properties" : {  }, "schema" : "https://github.com/citation-style-language/schema/raw/master/csl-citation.json" }</w:instrText>
      </w:r>
      <w:r w:rsidR="00AA30DD">
        <w:fldChar w:fldCharType="separate"/>
      </w:r>
      <w:r w:rsidR="00AA30DD" w:rsidRPr="00AA30DD">
        <w:rPr>
          <w:noProof/>
        </w:rPr>
        <w:t>(Apache, 2017)</w:t>
      </w:r>
      <w:r w:rsidR="00AA30DD">
        <w:fldChar w:fldCharType="end"/>
      </w:r>
      <w:r>
        <w:t xml:space="preserve"> and Apache </w:t>
      </w:r>
      <w:r w:rsidR="00A71480">
        <w:t>Flink</w:t>
      </w:r>
      <w:r w:rsidR="00AA30DD">
        <w:t xml:space="preserve"> </w:t>
      </w:r>
      <w:r w:rsidR="00AA30DD">
        <w:fldChar w:fldCharType="begin" w:fldLock="1"/>
      </w:r>
      <w:r w:rsidR="00AA30DD">
        <w:instrText>ADDIN CSL_CITATION { "citationItems" : [ { "id" : "ITEM-1", "itemData" : { "URL" : "https://flink.apache.org/", "abstract" : "Apache Flink is a distributed processing framework", "accessed" : { "date-parts" : [ [ "2018", "2", "19" ] ] }, "author" : [ { "dropping-particle" : "", "family" : "Apache", "given" : "", "non-dropping-particle" : "", "parse-names" : false, "suffix" : "" } ], "id" : "ITEM-1", "issued" : { "date-parts" : [ [ "2018" ] ] }, "title" : "Apache Flink", "type" : "webpage" }, "uris" : [ "http://www.mendeley.com/documents/?uuid=d0b368b6-b1a6-44c8-969f-2638444d0a6c" ] } ], "mendeley" : { "formattedCitation" : "(Apache, 2018)", "plainTextFormattedCitation" : "(Apache, 2018)", "previouslyFormattedCitation" : "(Apache, 2018)" }, "properties" : {  }, "schema" : "https://github.com/citation-style-language/schema/raw/master/csl-citation.json" }</w:instrText>
      </w:r>
      <w:r w:rsidR="00AA30DD">
        <w:fldChar w:fldCharType="separate"/>
      </w:r>
      <w:r w:rsidR="00AA30DD" w:rsidRPr="00AA30DD">
        <w:rPr>
          <w:noProof/>
        </w:rPr>
        <w:t>(Apache, 2018)</w:t>
      </w:r>
      <w:r w:rsidR="00AA30DD">
        <w:fldChar w:fldCharType="end"/>
      </w:r>
      <w:r>
        <w:t>.</w:t>
      </w:r>
    </w:p>
    <w:p w:rsidR="00E4455B" w:rsidRDefault="00A9593C" w:rsidP="00E4455B">
      <w:r>
        <w:lastRenderedPageBreak/>
        <w:t>Apache Storm is a real-time distributed stream data processing engine that, when given a source of data events</w:t>
      </w:r>
      <w:r w:rsidR="00DD37F6">
        <w:t>,</w:t>
      </w:r>
      <w:r>
        <w:t xml:space="preserve"> known as a spout, </w:t>
      </w:r>
      <w:r w:rsidR="00DD37F6">
        <w:t>is able to perform a desired set of transformations to each event in parallel</w:t>
      </w:r>
      <w:r>
        <w:t xml:space="preserve">. </w:t>
      </w:r>
      <w:r w:rsidR="00B15303">
        <w:t xml:space="preserve">Apache </w:t>
      </w:r>
      <w:r>
        <w:t>Storm runs on a distributed cluster of machines,</w:t>
      </w:r>
      <w:r w:rsidR="00DD37F6">
        <w:t xml:space="preserve"> where a topology is defined representing the series of processing stages to apply to each event</w:t>
      </w:r>
      <w:r>
        <w:t xml:space="preserve">. </w:t>
      </w:r>
      <w:r w:rsidR="00DD37F6">
        <w:t>A topology is comprised of bolts, with a bolt representing an individual processing stage on an event</w:t>
      </w:r>
      <w:r>
        <w:t xml:space="preserve">. </w:t>
      </w:r>
      <w:r w:rsidR="00DD37F6">
        <w:t>The</w:t>
      </w:r>
      <w:r w:rsidR="00B15303">
        <w:t xml:space="preserve"> execution </w:t>
      </w:r>
      <w:r w:rsidR="00DD37F6">
        <w:t xml:space="preserve">of bolts </w:t>
      </w:r>
      <w:r w:rsidR="00B15303">
        <w:t xml:space="preserve">happens within a worker process, </w:t>
      </w:r>
      <w:r w:rsidR="00DD37F6">
        <w:t>with the management of its state controlled by a Zookeeper service</w:t>
      </w:r>
      <w:r w:rsidR="00E4455B">
        <w:t xml:space="preserve">. </w:t>
      </w:r>
      <w:r w:rsidR="00DD37F6">
        <w:t xml:space="preserve">In order to track an events progress through a topology Apache Storm monitors the </w:t>
      </w:r>
      <w:r w:rsidR="003752CA">
        <w:t>progress of the bolts for an event</w:t>
      </w:r>
      <w:r>
        <w:t xml:space="preserve">, allowing </w:t>
      </w:r>
      <w:r w:rsidR="00B15303">
        <w:t xml:space="preserve">Apache </w:t>
      </w:r>
      <w:r>
        <w:t xml:space="preserve">Storm to provide ‘at least once’ processing of events. </w:t>
      </w:r>
      <w:r w:rsidR="00B15303">
        <w:t>A</w:t>
      </w:r>
      <w:bookmarkStart w:id="18" w:name="_GoBack"/>
      <w:bookmarkEnd w:id="18"/>
      <w:r w:rsidR="00B15303">
        <w:t xml:space="preserve">pache </w:t>
      </w:r>
      <w:r>
        <w:t xml:space="preserve">Storm then uses </w:t>
      </w:r>
      <w:r w:rsidR="00DD37F6">
        <w:t xml:space="preserve">a </w:t>
      </w:r>
      <w:r>
        <w:t>service known as Nimbus to schedule and maintain the flow of data through a topology.</w:t>
      </w:r>
      <w:r w:rsidR="004C0AF0">
        <w:t xml:space="preserve"> This architecture gives Apache Storm power to process billions of events</w:t>
      </w:r>
      <w:r w:rsidR="00DD37F6">
        <w:t xml:space="preserve"> across a distributed set of machines</w:t>
      </w:r>
      <w:r w:rsidR="004C0AF0">
        <w:t xml:space="preserve"> in a single day </w:t>
      </w:r>
      <w:r w:rsidR="004C0AF0">
        <w:fldChar w:fldCharType="begin" w:fldLock="1"/>
      </w:r>
      <w:r w:rsidR="004C0AF0">
        <w:instrText>ADDIN CSL_CITATION { "citationItems" : [ { "id" : "ITEM-1", "itemData" : { "DOI" : "10.1145/2588555.2595641", "ISBN" : "9781450323765", "abstract" : "This paper describes the use of Storm at Twitter. Storm is a real- time fault-tolerant and distributed stream data processing system. Storm is currently being used to run various critical computations in Twitter at scale, and in real-time. This paper describes the architecture of Storm and its methods for distributed scale-out and fault-tolerance. This paper also describes how queries (aka. topologies) are executed in Storm, and presents some operational stories based on running Storm at Twitter. We also present results from an empirical evaluation demonstrating the resilience of Storm in dealing with machine failures. Storm is under active development at Twitter and we also present some potential directions for future work.", "author" : [ { "dropping-particle" : "", "family" : "Toshniwal", "given" : "Ankit", "non-dropping-particle" : "", "parse-names" : false, "suffix" : "" }, { "dropping-particle" : "", "family" : "Donham", "given" : "Jake", "non-dropping-particle" : "", "parse-names" : false, "suffix" : "" }, { "dropping-particle" : "", "family" : "Bhagat", "given" : "Nikunj", "non-dropping-particle" : "", "parse-names" : false, "suffix" : "" }, { "dropping-particle" : "", "family" : "Mittal", "given" : "Sailesh", "non-dropping-particle" : "", "parse-names" : false, "suffix" : "" }, { "dropping-particle" : "", "family" : "Ryaboy", "given" : "Dmitriy", "non-dropping-particle" : "", "parse-names" : false, "suffix" : "" }, { "dropping-particle" : "", "family" : "Taneja", "given" : "Siddarth", "non-dropping-particle" : "", "parse-names" : false, "suffix" : "" }, { "dropping-particle" : "", "family" : "Shukla", "given" : "Amit", "non-dropping-particle" : "", "parse-names" : false, "suffix" : "" }, { "dropping-particle" : "", "family" : "Ramasamy", "given" : "Karthik", "non-dropping-particle" : "", "parse-names" : false, "suffix" : "" }, { "dropping-particle" : "", "family" : "Patel", "given" : "Jignesh M.", "non-dropping-particle" : "", "parse-names" : false, "suffix" : "" }, { "dropping-particle" : "", "family" : "Kulkarni", "given" : "Sanjeev", "non-dropping-particle" : "", "parse-names" : false, "suffix" : "" }, { "dropping-particle" : "", "family" : "Jackson", "given" : "Jason", "non-dropping-particle" : "", "parse-names" : false, "suffix" : "" }, { "dropping-particle" : "", "family" : "Gade", "given" : "Krishna", "non-dropping-particle" : "", "parse-names" : false, "suffix" : "" }, { "dropping-particle" : "", "family" : "Fu", "given" : "Maosong", "non-dropping-particle" : "", "parse-names" : false, "suffix" : "" } ], "container-title" : "Proceedings of the 2014 ACM SIGMOD international conference on Management of data - SIGMOD '14", "id" : "ITEM-1", "issued" : { "date-parts" : [ [ "2014" ] ] }, "page" : "147-156", "title" : "Storm@twitter", "type" : "paper-conference" }, "uris" : [ "http://www.mendeley.com/documents/?uuid=22ea509a-68b0-4631-a5e7-f451c074b7d0" ] } ], "mendeley" : { "formattedCitation" : "(Toshniwal &lt;i&gt;et al.&lt;/i&gt;, 2014)", "plainTextFormattedCitation" : "(Toshniwal et al., 2014)", "previouslyFormattedCitation" : "(Toshniwal &lt;i&gt;et al.&lt;/i&gt;, 2014)" }, "properties" : {  }, "schema" : "https://github.com/citation-style-language/schema/raw/master/csl-citation.json" }</w:instrText>
      </w:r>
      <w:r w:rsidR="004C0AF0">
        <w:fldChar w:fldCharType="separate"/>
      </w:r>
      <w:r w:rsidR="004C0AF0" w:rsidRPr="004C0AF0">
        <w:rPr>
          <w:noProof/>
        </w:rPr>
        <w:t xml:space="preserve">(Toshniwal </w:t>
      </w:r>
      <w:r w:rsidR="004C0AF0" w:rsidRPr="004C0AF0">
        <w:rPr>
          <w:i/>
          <w:noProof/>
        </w:rPr>
        <w:t>et al.</w:t>
      </w:r>
      <w:r w:rsidR="004C0AF0" w:rsidRPr="004C0AF0">
        <w:rPr>
          <w:noProof/>
        </w:rPr>
        <w:t>, 2014)</w:t>
      </w:r>
      <w:r w:rsidR="004C0AF0">
        <w:fldChar w:fldCharType="end"/>
      </w:r>
      <w:r w:rsidR="004C0AF0">
        <w:t xml:space="preserve">. </w:t>
      </w:r>
    </w:p>
    <w:p w:rsidR="00DD4645" w:rsidRDefault="00E4455B" w:rsidP="00E4455B">
      <w:pPr>
        <w:jc w:val="center"/>
      </w:pPr>
      <w:r>
        <w:rPr>
          <w:noProof/>
          <w:lang w:val="en-GB" w:eastAsia="en-GB"/>
        </w:rPr>
        <w:drawing>
          <wp:inline distT="0" distB="0" distL="0" distR="0" wp14:anchorId="62488361" wp14:editId="12E4FE5A">
            <wp:extent cx="4144710" cy="278439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19 at 14.35.3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93940" cy="2817469"/>
                    </a:xfrm>
                    <a:prstGeom prst="rect">
                      <a:avLst/>
                    </a:prstGeom>
                  </pic:spPr>
                </pic:pic>
              </a:graphicData>
            </a:graphic>
          </wp:inline>
        </w:drawing>
      </w:r>
    </w:p>
    <w:p w:rsidR="00E4455B" w:rsidRDefault="00E4455B" w:rsidP="00E4455B">
      <w:pPr>
        <w:pStyle w:val="TableFigure"/>
      </w:pPr>
      <w:r>
        <w:t xml:space="preserve">Figure 3: A high level architecture overview of Apache Storm </w:t>
      </w:r>
      <w:r>
        <w:fldChar w:fldCharType="begin" w:fldLock="1"/>
      </w:r>
      <w:r>
        <w:instrText>ADDIN CSL_CITATION { "citationItems" : [ { "id" : "ITEM-1", "itemData" : { "DOI" : "10.1145/2588555.2595641", "ISBN" : "9781450323765", "abstract" : "This paper describes the use of Storm at Twitter. Storm is a real- time fault-tolerant and distributed stream data processing system. Storm is currently being used to run various critical computations in Twitter at scale, and in real-time. This paper describes the architecture of Storm and its methods for distributed scale-out and fault-tolerance. This paper also describes how queries (aka. topologies) are executed in Storm, and presents some operational stories based on running Storm at Twitter. We also present results from an empirical evaluation demonstrating the resilience of Storm in dealing with machine failures. Storm is under active development at Twitter and we also present some potential directions for future work.", "author" : [ { "dropping-particle" : "", "family" : "Toshniwal", "given" : "Ankit", "non-dropping-particle" : "", "parse-names" : false, "suffix" : "" }, { "dropping-particle" : "", "family" : "Donham", "given" : "Jake", "non-dropping-particle" : "", "parse-names" : false, "suffix" : "" }, { "dropping-particle" : "", "family" : "Bhagat", "given" : "Nikunj", "non-dropping-particle" : "", "parse-names" : false, "suffix" : "" }, { "dropping-particle" : "", "family" : "Mittal", "given" : "Sailesh", "non-dropping-particle" : "", "parse-names" : false, "suffix" : "" }, { "dropping-particle" : "", "family" : "Ryaboy", "given" : "Dmitriy", "non-dropping-particle" : "", "parse-names" : false, "suffix" : "" }, { "dropping-particle" : "", "family" : "Taneja", "given" : "Siddarth", "non-dropping-particle" : "", "parse-names" : false, "suffix" : "" }, { "dropping-particle" : "", "family" : "Shukla", "given" : "Amit", "non-dropping-particle" : "", "parse-names" : false, "suffix" : "" }, { "dropping-particle" : "", "family" : "Ramasamy", "given" : "Karthik", "non-dropping-particle" : "", "parse-names" : false, "suffix" : "" }, { "dropping-particle" : "", "family" : "Patel", "given" : "Jignesh M.", "non-dropping-particle" : "", "parse-names" : false, "suffix" : "" }, { "dropping-particle" : "", "family" : "Kulkarni", "given" : "Sanjeev", "non-dropping-particle" : "", "parse-names" : false, "suffix" : "" }, { "dropping-particle" : "", "family" : "Jackson", "given" : "Jason", "non-dropping-particle" : "", "parse-names" : false, "suffix" : "" }, { "dropping-particle" : "", "family" : "Gade", "given" : "Krishna", "non-dropping-particle" : "", "parse-names" : false, "suffix" : "" }, { "dropping-particle" : "", "family" : "Fu", "given" : "Maosong", "non-dropping-particle" : "", "parse-names" : false, "suffix" : "" } ], "container-title" : "Proceedings of the 2014 ACM SIGMOD international conference on Management of data - SIGMOD '14", "id" : "ITEM-1", "issued" : { "date-parts" : [ [ "2014" ] ] }, "page" : "147-156", "title" : "Storm@twitter", "type" : "paper-conference" }, "uris" : [ "http://www.mendeley.com/documents/?uuid=22ea509a-68b0-4631-a5e7-f451c074b7d0" ] } ], "mendeley" : { "formattedCitation" : "(Toshniwal &lt;i&gt;et al.&lt;/i&gt;, 2014)", "plainTextFormattedCitation" : "(Toshniwal et al., 2014)", "previouslyFormattedCitation" : "(Toshniwal &lt;i&gt;et al.&lt;/i&gt;, 2014)" }, "properties" : {  }, "schema" : "https://github.com/citation-style-language/schema/raw/master/csl-citation.json" }</w:instrText>
      </w:r>
      <w:r>
        <w:fldChar w:fldCharType="separate"/>
      </w:r>
      <w:r w:rsidRPr="00E4455B">
        <w:rPr>
          <w:noProof/>
        </w:rPr>
        <w:t xml:space="preserve">(Toshniwal </w:t>
      </w:r>
      <w:r w:rsidRPr="00E4455B">
        <w:rPr>
          <w:i/>
          <w:noProof/>
        </w:rPr>
        <w:t>et al.</w:t>
      </w:r>
      <w:r w:rsidRPr="00E4455B">
        <w:rPr>
          <w:noProof/>
        </w:rPr>
        <w:t>, 2014)</w:t>
      </w:r>
      <w:r>
        <w:fldChar w:fldCharType="end"/>
      </w:r>
      <w:r>
        <w:t xml:space="preserve">. </w:t>
      </w:r>
    </w:p>
    <w:p w:rsidR="003907AA" w:rsidRDefault="003907AA" w:rsidP="00E4455B">
      <w:pPr>
        <w:pStyle w:val="TableFigure"/>
      </w:pPr>
    </w:p>
    <w:p w:rsidR="003907AA" w:rsidRDefault="003907AA" w:rsidP="003907AA">
      <w:r>
        <w:t xml:space="preserve">A competitor to Apache Storm is the Apache Flink framework. Apache Flink </w:t>
      </w:r>
      <w:r w:rsidR="005659B0">
        <w:t xml:space="preserve">is </w:t>
      </w:r>
      <w:r w:rsidR="002E4F8C">
        <w:t xml:space="preserve">a </w:t>
      </w:r>
      <w:r w:rsidR="005659B0">
        <w:t xml:space="preserve">system for processing streaming and batch data. Similar to Apache Storm, it works by expressing </w:t>
      </w:r>
      <w:r w:rsidR="002E4F8C">
        <w:t xml:space="preserve">a </w:t>
      </w:r>
      <w:r w:rsidR="005659B0">
        <w:t>data processing pipeline</w:t>
      </w:r>
      <w:r w:rsidR="002E4F8C">
        <w:t xml:space="preserve"> as a series of tasks to apply to each event as a directed graph</w:t>
      </w:r>
      <w:r w:rsidR="005659B0">
        <w:t xml:space="preserve">. An Apache Flink architecture </w:t>
      </w:r>
      <w:r w:rsidR="002E4F8C">
        <w:t>contains</w:t>
      </w:r>
      <w:r w:rsidR="005659B0">
        <w:t xml:space="preserve"> the core components of; a client, a Job Manager and at least one Task Manager. The client takes user code and transforms it into a dataflow graph, similar to Apache Storm</w:t>
      </w:r>
      <w:r w:rsidR="002E4F8C">
        <w:t>’s topology</w:t>
      </w:r>
      <w:r w:rsidR="005659B0">
        <w:t xml:space="preserve">. The Job Manager then coordinates the distributed execution of the dataflow, tracking state and progress of each operation </w:t>
      </w:r>
      <w:r w:rsidR="002E4F8C">
        <w:t>within the</w:t>
      </w:r>
      <w:r w:rsidR="005659B0">
        <w:t xml:space="preserve"> stream. This then leaves the actual data processing </w:t>
      </w:r>
      <w:r w:rsidR="002E4F8C">
        <w:t>execution to the</w:t>
      </w:r>
      <w:r w:rsidR="005659B0">
        <w:t xml:space="preserve"> Task Managers, </w:t>
      </w:r>
      <w:r w:rsidR="002E4F8C">
        <w:t>reporting the result of any operation</w:t>
      </w:r>
      <w:r w:rsidR="005659B0">
        <w:t xml:space="preserve"> to the Job Manager. Differing from Apache Storm, </w:t>
      </w:r>
      <w:r w:rsidR="002E4F8C">
        <w:t xml:space="preserve">the sending of </w:t>
      </w:r>
      <w:r w:rsidR="005659B0">
        <w:t xml:space="preserve">messages between stages in the </w:t>
      </w:r>
      <w:r w:rsidR="002E4F8C">
        <w:t xml:space="preserve">dataflow </w:t>
      </w:r>
      <w:r w:rsidR="005659B0">
        <w:t xml:space="preserve">pipeline </w:t>
      </w:r>
      <w:r w:rsidR="002E4F8C">
        <w:t>make use of buffers</w:t>
      </w:r>
      <w:r w:rsidR="005659B0">
        <w:t xml:space="preserve">, </w:t>
      </w:r>
      <w:r w:rsidR="002E4F8C">
        <w:t>with</w:t>
      </w:r>
      <w:r w:rsidR="005659B0">
        <w:t xml:space="preserve"> the </w:t>
      </w:r>
      <w:r w:rsidR="002E4F8C">
        <w:t>backpressure</w:t>
      </w:r>
      <w:r w:rsidR="005659B0">
        <w:t xml:space="preserve"> from these buffers</w:t>
      </w:r>
      <w:r w:rsidR="002E4F8C">
        <w:t xml:space="preserve"> being used</w:t>
      </w:r>
      <w:r w:rsidR="005659B0">
        <w:t xml:space="preserve"> to control the throughput of the pipeline. This allows Apache Flink to provide throughputs of up to 80 million events per second </w:t>
      </w:r>
      <w:r w:rsidR="005659B0">
        <w:fldChar w:fldCharType="begin" w:fldLock="1"/>
      </w:r>
      <w:r w:rsidR="005659B0">
        <w:instrText>ADDIN CSL_CITATION { "citationItems" : [ { "id" : "ITEM-1", "itemData" : { "DOI" : "10.1109/IC2EW.2016.56", "ISBN" : "978-1-5090-3684-4", "PMID" : "357270", "abstract" : "Apache Flink is an open-source system for processing streaming and batch data. Flink is built on the philosophy that many classes of data processing applications, including real-time analytics, continu- ous data pipelines, historic data processing (batch), and iterative algorithms (machine learning, graph analysis) can be expressed and executed as pipelined fault-tolerant dataflows. In this paper, we present Flink\u2019s architecture and expand on how a (seemingly diverse) set of use cases can be unified under a single execution model.", "author" : [ { "dropping-particle" : "", "family" : "Carbone", "given" : "Paris", "non-dropping-particle" : "", "parse-names" : false, "suffix" : "" }, { "dropping-particle" : "", "family" : "Ewen", "given" : "Stephan", "non-dropping-particle" : "", "parse-names" : false, "suffix" : "" }, { "dropping-particle" : "", "family" : "Haridi", "given" : "Seif", "non-dropping-particle" : "", "parse-names" : false, "suffix" : "" }, { "dropping-particle" : "", "family" : "Katsifodimos", "given" : "Asterios", "non-dropping-particle" : "", "parse-names" : false, "suffix" : "" }, { "dropping-particle" : "", "family" : "Markl", "given" : "Volker", "non-dropping-particle" : "", "parse-names" : false, "suffix" : "" }, { "dropping-particle" : "", "family" : "Tzoumas", "given" : "Kostas", "non-dropping-particle" : "", "parse-names" : false, "suffix" : "" } ], "container-title" : "Data Engineering", "id" : "ITEM-1", "issued" : { "date-parts" : [ [ "2015" ] ] }, "page" : "28-38", "title" : "Apache Flink: Unified Stream and Batch Processing in a Single Engine", "type" : "article-journal", "volume" : "36" }, "uris" : [ "http://www.mendeley.com/documents/?uuid=49020229-78ea-4283-ae80-1bc42524f252" ] } ], "mendeley" : { "formattedCitation" : "(Carbone &lt;i&gt;et al.&lt;/i&gt;, 2015)", "plainTextFormattedCitation" : "(Carbone et al., 2015)", "previouslyFormattedCitation" : "(Carbone &lt;i&gt;et al.&lt;/i&gt;, 2015)" }, "properties" : {  }, "schema" : "https://github.com/citation-style-language/schema/raw/master/csl-citation.json" }</w:instrText>
      </w:r>
      <w:r w:rsidR="005659B0">
        <w:fldChar w:fldCharType="separate"/>
      </w:r>
      <w:r w:rsidR="005659B0" w:rsidRPr="005659B0">
        <w:rPr>
          <w:noProof/>
        </w:rPr>
        <w:t xml:space="preserve">(Carbone </w:t>
      </w:r>
      <w:r w:rsidR="005659B0" w:rsidRPr="005659B0">
        <w:rPr>
          <w:i/>
          <w:noProof/>
        </w:rPr>
        <w:t>et al.</w:t>
      </w:r>
      <w:r w:rsidR="005659B0" w:rsidRPr="005659B0">
        <w:rPr>
          <w:noProof/>
        </w:rPr>
        <w:t>, 2015)</w:t>
      </w:r>
      <w:r w:rsidR="005659B0">
        <w:fldChar w:fldCharType="end"/>
      </w:r>
      <w:r w:rsidR="005659B0">
        <w:t xml:space="preserve">. </w:t>
      </w:r>
    </w:p>
    <w:p w:rsidR="005659B0" w:rsidRDefault="005659B0" w:rsidP="005659B0">
      <w:pPr>
        <w:jc w:val="center"/>
      </w:pPr>
      <w:r>
        <w:rPr>
          <w:noProof/>
          <w:vertAlign w:val="superscript"/>
          <w:lang w:val="en-GB" w:eastAsia="en-GB"/>
        </w:rPr>
        <w:drawing>
          <wp:inline distT="0" distB="0" distL="0" distR="0">
            <wp:extent cx="5283679" cy="311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19 at 15.08.24.png"/>
                    <pic:cNvPicPr/>
                  </pic:nvPicPr>
                  <pic:blipFill>
                    <a:blip r:embed="rId13">
                      <a:extLst>
                        <a:ext uri="{28A0092B-C50C-407E-A947-70E740481C1C}">
                          <a14:useLocalDpi xmlns:a14="http://schemas.microsoft.com/office/drawing/2010/main" val="0"/>
                        </a:ext>
                      </a:extLst>
                    </a:blip>
                    <a:stretch>
                      <a:fillRect/>
                    </a:stretch>
                  </pic:blipFill>
                  <pic:spPr>
                    <a:xfrm>
                      <a:off x="0" y="0"/>
                      <a:ext cx="5289981" cy="3115211"/>
                    </a:xfrm>
                    <a:prstGeom prst="rect">
                      <a:avLst/>
                    </a:prstGeom>
                  </pic:spPr>
                </pic:pic>
              </a:graphicData>
            </a:graphic>
          </wp:inline>
        </w:drawing>
      </w:r>
    </w:p>
    <w:p w:rsidR="005659B0" w:rsidRDefault="005659B0" w:rsidP="005659B0">
      <w:pPr>
        <w:pStyle w:val="TableFigure"/>
      </w:pPr>
      <w:r>
        <w:lastRenderedPageBreak/>
        <w:t xml:space="preserve">Figure 4: The Apache Flink processing model, showing the architecture adopted from an initial program definition to execution within an Apache Flink cluster </w:t>
      </w:r>
      <w:r>
        <w:fldChar w:fldCharType="begin" w:fldLock="1"/>
      </w:r>
      <w:r>
        <w:instrText>ADDIN CSL_CITATION { "citationItems" : [ { "id" : "ITEM-1", "itemData" : { "DOI" : "10.1109/IC2EW.2016.56", "ISBN" : "978-1-5090-3684-4", "PMID" : "357270", "abstract" : "Apache Flink is an open-source system for processing streaming and batch data. Flink is built on the philosophy that many classes of data processing applications, including real-time analytics, continu- ous data pipelines, historic data processing (batch), and iterative algorithms (machine learning, graph analysis) can be expressed and executed as pipelined fault-tolerant dataflows. In this paper, we present Flink\u2019s architecture and expand on how a (seemingly diverse) set of use cases can be unified under a single execution model.", "author" : [ { "dropping-particle" : "", "family" : "Carbone", "given" : "Paris", "non-dropping-particle" : "", "parse-names" : false, "suffix" : "" }, { "dropping-particle" : "", "family" : "Ewen", "given" : "Stephan", "non-dropping-particle" : "", "parse-names" : false, "suffix" : "" }, { "dropping-particle" : "", "family" : "Haridi", "given" : "Seif", "non-dropping-particle" : "", "parse-names" : false, "suffix" : "" }, { "dropping-particle" : "", "family" : "Katsifodimos", "given" : "Asterios", "non-dropping-particle" : "", "parse-names" : false, "suffix" : "" }, { "dropping-particle" : "", "family" : "Markl", "given" : "Volker", "non-dropping-particle" : "", "parse-names" : false, "suffix" : "" }, { "dropping-particle" : "", "family" : "Tzoumas", "given" : "Kostas", "non-dropping-particle" : "", "parse-names" : false, "suffix" : "" } ], "container-title" : "Data Engineering", "id" : "ITEM-1", "issued" : { "date-parts" : [ [ "2015" ] ] }, "page" : "28-38", "title" : "Apache Flink: Unified Stream and Batch Processing in a Single Engine", "type" : "article-journal", "volume" : "36" }, "uris" : [ "http://www.mendeley.com/documents/?uuid=49020229-78ea-4283-ae80-1bc42524f252" ] } ], "mendeley" : { "formattedCitation" : "(Carbone &lt;i&gt;et al.&lt;/i&gt;, 2015)", "plainTextFormattedCitation" : "(Carbone et al., 2015)", "previouslyFormattedCitation" : "(Carbone &lt;i&gt;et al.&lt;/i&gt;, 2015)" }, "properties" : {  }, "schema" : "https://github.com/citation-style-language/schema/raw/master/csl-citation.json" }</w:instrText>
      </w:r>
      <w:r>
        <w:fldChar w:fldCharType="separate"/>
      </w:r>
      <w:r w:rsidRPr="005659B0">
        <w:rPr>
          <w:noProof/>
        </w:rPr>
        <w:t xml:space="preserve">(Carbone </w:t>
      </w:r>
      <w:r w:rsidRPr="005659B0">
        <w:rPr>
          <w:i/>
          <w:noProof/>
        </w:rPr>
        <w:t>et al.</w:t>
      </w:r>
      <w:r w:rsidRPr="005659B0">
        <w:rPr>
          <w:noProof/>
        </w:rPr>
        <w:t>, 2015)</w:t>
      </w:r>
      <w:r>
        <w:fldChar w:fldCharType="end"/>
      </w:r>
      <w:r>
        <w:t xml:space="preserve">. </w:t>
      </w:r>
    </w:p>
    <w:p w:rsidR="002E4F8C" w:rsidRDefault="002E4F8C" w:rsidP="005659B0">
      <w:pPr>
        <w:pStyle w:val="TableFigure"/>
      </w:pPr>
    </w:p>
    <w:p w:rsidR="00FF0222" w:rsidRPr="00E4455B" w:rsidRDefault="002E4F8C" w:rsidP="00FF0222">
      <w:pPr>
        <w:rPr>
          <w:rStyle w:val="FootnoteReference"/>
        </w:rPr>
      </w:pPr>
      <w:r>
        <w:t xml:space="preserve">Performance comparisons between </w:t>
      </w:r>
      <w:r w:rsidR="00322F82">
        <w:t xml:space="preserve">Apache Storm and Apache Flink </w:t>
      </w:r>
      <w:r>
        <w:t xml:space="preserve">exist as they </w:t>
      </w:r>
      <w:r w:rsidR="00322F82">
        <w:t>offer the</w:t>
      </w:r>
      <w:r>
        <w:t xml:space="preserve"> same stream processing service</w:t>
      </w:r>
      <w:r w:rsidR="00322F82">
        <w:t xml:space="preserve">. </w:t>
      </w:r>
      <w:r w:rsidR="00EF792B">
        <w:t xml:space="preserve">Under high workloads, it has been found that Apache Flink out performs Apache Storm marginally with regards to latency, with both systems producing similar throughputs </w:t>
      </w:r>
      <w:r w:rsidR="00EF792B">
        <w:fldChar w:fldCharType="begin" w:fldLock="1"/>
      </w:r>
      <w:r w:rsidR="00EF792B">
        <w:instrText>ADDIN CSL_CITATION { "citationItems" : [ { "id" : "ITEM-1", "itemData" : { "DOI" : "10.1109/IPDPSW.2016.138", "ISBN" : "9781509021406", "abstract" : "Streaming data processing has been gaining attention due to its application into a wide range of scenarios. To serve the booming demands of streaming data processing, many computation engines have been developed. However, there is still a lack of real-world benchmarks that would be helpful when choosing the most appropriate platform for serving real-time streaming needs. In order to address this problem, we developed a streaming benchmark for three representative computation engines: Flink, Storm and Spark Streaming. Instead of testing speed-of-light event processing, we construct a full data pipeline using Kafka and Redis in order to more closely mimic the real-world production scenarios. Based on our experiments, we provide a performance comparison of the three data engines in terms of 99th percentile latency and throughput for various configurations.", "author" : [ { "dropping-particle" : "", "family" : "Chintapalli", "given" : "Sanket", "non-dropping-particle" : "", "parse-names" : false, "suffix" : "" }, { "dropping-particle" : "", "family" : "Dagit", "given" : "Derek", "non-dropping-particle" : "", "parse-names" : false, "suffix" : "" }, { "dropping-particle" : "", "family" : "Evans", "given" : "Bobby", "non-dropping-particle" : "", "parse-names" : false, "suffix" : "" }, { "dropping-particle" : "", "family" : "Farivar", "given" : "Reza", "non-dropping-particle" : "", "parse-names" : false, "suffix" : "" }, { "dropping-particle" : "", "family" : "Graves", "given" : "Thomas", "non-dropping-particle" : "", "parse-names" : false, "suffix" : "" }, { "dropping-particle" : "", "family" : "Holderbaugh", "given" : "Mark", "non-dropping-particle" : "", "parse-names" : false, "suffix" : "" }, { "dropping-particle" : "", "family" : "Liu", "given" : "Zhuo", "non-dropping-particle" : "", "parse-names" : false, "suffix" : "" }, { "dropping-particle" : "", "family" : "Nusbaum", "given" : "Kyle", "non-dropping-particle" : "", "parse-names" : false, "suffix" : "" }, { "dropping-particle" : "", "family" : "Patil", "given" : "Kishorkumar", "non-dropping-particle" : "", "parse-names" : false, "suffix" : "" }, { "dropping-particle" : "", "family" : "Peng", "given" : "Boyang Jerry", "non-dropping-particle" : "", "parse-names" : false, "suffix" : "" }, { "dropping-particle" : "", "family" : "Poulosky", "given" : "Paul", "non-dropping-particle" : "", "parse-names" : false, "suffix" : "" } ], "container-title" : "Proceedings - 2016 IEEE 30th International Parallel and Distributed Processing Symposium, IPDPS 2016", "id" : "ITEM-1", "issued" : { "date-parts" : [ [ "2016" ] ] }, "page" : "1789-1792", "title" : "Benchmarking streaming computation engines: Storm, flink and spark streaming", "type" : "paper-conference" }, "uris" : [ "http://www.mendeley.com/documents/?uuid=be41187a-fc98-45c2-b7a7-7f4f87b46f3f" ] } ], "mendeley" : { "formattedCitation" : "(Chintapalli &lt;i&gt;et al.&lt;/i&gt;, 2016)", "plainTextFormattedCitation" : "(Chintapalli et al., 2016)", "previouslyFormattedCitation" : "(Chintapalli &lt;i&gt;et al.&lt;/i&gt;, 2016)" }, "properties" : {  }, "schema" : "https://github.com/citation-style-language/schema/raw/master/csl-citation.json" }</w:instrText>
      </w:r>
      <w:r w:rsidR="00EF792B">
        <w:fldChar w:fldCharType="separate"/>
      </w:r>
      <w:r w:rsidR="00EF792B" w:rsidRPr="00EF792B">
        <w:rPr>
          <w:noProof/>
        </w:rPr>
        <w:t xml:space="preserve">(Chintapalli </w:t>
      </w:r>
      <w:r w:rsidR="00EF792B" w:rsidRPr="00EF792B">
        <w:rPr>
          <w:i/>
          <w:noProof/>
        </w:rPr>
        <w:t>et al.</w:t>
      </w:r>
      <w:r w:rsidR="00EF792B" w:rsidRPr="00EF792B">
        <w:rPr>
          <w:noProof/>
        </w:rPr>
        <w:t>, 2016)</w:t>
      </w:r>
      <w:r w:rsidR="00EF792B">
        <w:fldChar w:fldCharType="end"/>
      </w:r>
      <w:r w:rsidR="00EF792B">
        <w:t xml:space="preserve">. However, </w:t>
      </w:r>
      <w:r>
        <w:t>both</w:t>
      </w:r>
      <w:r w:rsidR="00EF792B">
        <w:t xml:space="preserve"> systems are in their infancy of development, therefore full conclusion about the final performance of each system</w:t>
      </w:r>
      <w:r>
        <w:t xml:space="preserve"> are hard to make</w:t>
      </w:r>
      <w:r w:rsidR="00EF792B">
        <w:t>.</w:t>
      </w:r>
    </w:p>
    <w:p w:rsidR="00FB6700" w:rsidRDefault="00FB6700" w:rsidP="00FB6700">
      <w:pPr>
        <w:pStyle w:val="Heading3"/>
      </w:pPr>
      <w:bookmarkStart w:id="19" w:name="_Toc506820814"/>
      <w:r>
        <w:t>Distributed Messaging</w:t>
      </w:r>
      <w:bookmarkEnd w:id="19"/>
    </w:p>
    <w:p w:rsidR="00FB6700" w:rsidRDefault="00FB6700" w:rsidP="00FB6700">
      <w:r>
        <w:t>Apache Kafka, talk about the key technologies.</w:t>
      </w:r>
    </w:p>
    <w:p w:rsidR="005F7436" w:rsidRDefault="005F7436" w:rsidP="005F7436">
      <w:pPr>
        <w:pStyle w:val="Heading3"/>
      </w:pPr>
      <w:bookmarkStart w:id="20" w:name="_Toc506820815"/>
      <w:r>
        <w:t>Cloud Providers</w:t>
      </w:r>
      <w:bookmarkEnd w:id="20"/>
      <w:r>
        <w:t xml:space="preserve"> </w:t>
      </w:r>
    </w:p>
    <w:p w:rsidR="005F7436" w:rsidRDefault="005F7436" w:rsidP="005F7436">
      <w:r>
        <w:t xml:space="preserve">Talk about cloud providers and their benefit. </w:t>
      </w:r>
    </w:p>
    <w:p w:rsidR="00C90569" w:rsidRDefault="00C90569" w:rsidP="00C90569">
      <w:pPr>
        <w:pStyle w:val="Heading2"/>
      </w:pPr>
      <w:bookmarkStart w:id="21" w:name="_Toc506820816"/>
      <w:r>
        <w:t>Existing Technologies</w:t>
      </w:r>
      <w:r w:rsidR="00CA6957">
        <w:t xml:space="preserve"> and Approaches</w:t>
      </w:r>
      <w:bookmarkEnd w:id="21"/>
    </w:p>
    <w:tbl>
      <w:tblPr>
        <w:tblStyle w:val="APAReport"/>
        <w:tblW w:w="0" w:type="auto"/>
        <w:tblLook w:val="04A0" w:firstRow="1" w:lastRow="0" w:firstColumn="1" w:lastColumn="0" w:noHBand="0" w:noVBand="1"/>
      </w:tblPr>
      <w:tblGrid>
        <w:gridCol w:w="2337"/>
        <w:gridCol w:w="2337"/>
        <w:gridCol w:w="2338"/>
        <w:gridCol w:w="2338"/>
      </w:tblGrid>
      <w:tr w:rsidR="00323EF9" w:rsidTr="006918F0">
        <w:trPr>
          <w:cnfStyle w:val="100000000000" w:firstRow="1" w:lastRow="0" w:firstColumn="0" w:lastColumn="0" w:oddVBand="0" w:evenVBand="0" w:oddHBand="0" w:evenHBand="0" w:firstRowFirstColumn="0" w:firstRowLastColumn="0" w:lastRowFirstColumn="0" w:lastRowLastColumn="0"/>
        </w:trPr>
        <w:tc>
          <w:tcPr>
            <w:tcW w:w="2337" w:type="dxa"/>
          </w:tcPr>
          <w:p w:rsidR="00323EF9" w:rsidRDefault="00323EF9" w:rsidP="006918F0">
            <w:r>
              <w:t>Product</w:t>
            </w:r>
          </w:p>
        </w:tc>
        <w:tc>
          <w:tcPr>
            <w:tcW w:w="2337" w:type="dxa"/>
          </w:tcPr>
          <w:p w:rsidR="00323EF9" w:rsidRDefault="00323EF9" w:rsidP="006918F0">
            <w:r>
              <w:t>Overview</w:t>
            </w:r>
          </w:p>
        </w:tc>
        <w:tc>
          <w:tcPr>
            <w:tcW w:w="2338" w:type="dxa"/>
          </w:tcPr>
          <w:p w:rsidR="00323EF9" w:rsidRDefault="00323EF9" w:rsidP="006918F0">
            <w:r>
              <w:t>Functionality</w:t>
            </w:r>
          </w:p>
        </w:tc>
        <w:tc>
          <w:tcPr>
            <w:tcW w:w="2338" w:type="dxa"/>
          </w:tcPr>
          <w:p w:rsidR="00323EF9" w:rsidRDefault="00323EF9" w:rsidP="006918F0">
            <w:r>
              <w:t>Limitations</w:t>
            </w:r>
          </w:p>
        </w:tc>
      </w:tr>
      <w:tr w:rsidR="00323EF9" w:rsidTr="006918F0">
        <w:tc>
          <w:tcPr>
            <w:tcW w:w="2337" w:type="dxa"/>
          </w:tcPr>
          <w:p w:rsidR="00323EF9" w:rsidRDefault="00323EF9" w:rsidP="006918F0">
            <w:r>
              <w:t xml:space="preserve">Nest </w:t>
            </w:r>
            <w:r>
              <w:fldChar w:fldCharType="begin" w:fldLock="1"/>
            </w:r>
            <w:r>
              <w:instrText>ADDIN CSL_CITATION { "citationItems" : [ { "id" : "ITEM-1", "itemData" : { "URL" : "https://nest.com/uk/cameras/nest-cam-indoor/overview/", "accessed" : { "date-parts" : [ [ "2017", "11", "24" ] ] }, "author" : [ { "dropping-particle" : "", "family" : "Nest", "given" : "", "non-dropping-particle" : "", "parse-names" : false, "suffix" : "" } ], "id" : "ITEM-1", "issued" : { "date-parts" : [ [ "2017" ] ] }, "title" : "No Title", "type" : "webpage" }, "uris" : [ "http://www.mendeley.com/documents/?uuid=8bc3f8c9-f30d-4066-b978-d9219bc9715e" ] } ], "mendeley" : { "formattedCitation" : "(Nest, 2017)", "plainTextFormattedCitation" : "(Nest, 2017)", "previouslyFormattedCitation" : "(Nest, 2017)" }, "properties" : {  }, "schema" : "https://github.com/citation-style-language/schema/raw/master/csl-citation.json" }</w:instrText>
            </w:r>
            <w:r>
              <w:fldChar w:fldCharType="separate"/>
            </w:r>
            <w:r w:rsidRPr="004235E9">
              <w:rPr>
                <w:noProof/>
              </w:rPr>
              <w:t>(Nest, 2017)</w:t>
            </w:r>
            <w:r>
              <w:fldChar w:fldCharType="end"/>
            </w:r>
          </w:p>
        </w:tc>
        <w:tc>
          <w:tcPr>
            <w:tcW w:w="2337" w:type="dxa"/>
          </w:tcPr>
          <w:p w:rsidR="00323EF9" w:rsidRDefault="00DF50F2" w:rsidP="006918F0">
            <w:r>
              <w:t xml:space="preserve">Alerts users in real-time, via an app, to </w:t>
            </w:r>
            <w:r w:rsidR="00323EF9">
              <w:t xml:space="preserve">event and motion detection </w:t>
            </w:r>
            <w:r>
              <w:t>events seen on camera.</w:t>
            </w:r>
          </w:p>
          <w:p w:rsidR="00323EF9" w:rsidRDefault="00323EF9" w:rsidP="006918F0"/>
        </w:tc>
        <w:tc>
          <w:tcPr>
            <w:tcW w:w="2338" w:type="dxa"/>
          </w:tcPr>
          <w:p w:rsidR="00323EF9" w:rsidRDefault="00323EF9" w:rsidP="006918F0">
            <w:r>
              <w:t>Provides event and anomaly detection and real-time alerts when these occur.</w:t>
            </w:r>
          </w:p>
        </w:tc>
        <w:tc>
          <w:tcPr>
            <w:tcW w:w="2338" w:type="dxa"/>
          </w:tcPr>
          <w:p w:rsidR="00323EF9" w:rsidRDefault="00323EF9" w:rsidP="00DF50F2">
            <w:r>
              <w:t>Requires specialized hardware, is</w:t>
            </w:r>
            <w:r w:rsidR="00DF50F2">
              <w:t xml:space="preserve"> not extendable for development.</w:t>
            </w:r>
          </w:p>
        </w:tc>
      </w:tr>
      <w:tr w:rsidR="00323EF9" w:rsidTr="006918F0">
        <w:tc>
          <w:tcPr>
            <w:tcW w:w="2337" w:type="dxa"/>
          </w:tcPr>
          <w:p w:rsidR="00323EF9" w:rsidRDefault="00323EF9" w:rsidP="006918F0">
            <w:r>
              <w:t>A Video Analysis Framework for Surveillance System</w:t>
            </w:r>
            <w:r>
              <w:rPr>
                <w:kern w:val="0"/>
              </w:rPr>
              <w:t xml:space="preserve"> </w:t>
            </w:r>
            <w:r>
              <w:rPr>
                <w:kern w:val="0"/>
              </w:rPr>
              <w:fldChar w:fldCharType="begin" w:fldLock="1"/>
            </w:r>
            <w:r>
              <w:rPr>
                <w:kern w:val="0"/>
              </w:rPr>
              <w:instrText>ADDIN CSL_CITATION { "citationItems" : [ { "id" : "ITEM-1", "itemData" : { "DOI" : "10.1109/MMSP.2008.4665195", "ISBN" : "978-1-4244-2294-4", "abstract" : "An on-line video processing for surveillance system is a very challenging problem. The computational complexity of video analysis algorithms and the massive amount of data to be analyzed must be considered under real-time constraints. Moreover it needs to satisfy different criteria of application domain, such as, scalability, re-configurability, and quality of service. In this paper we propose a flexible/efficient video analysis framework for surveillance system which is a component-based architecture. The video acquisition, re-configurable video analysis, and video storage are some of the basic components. The component execution and inter-components synchronization are designed for supporting the multi-cores and multi-processors architecture with multi-threading implementation on .NET Framework. Experimental results on real-time motion tracking are presented with discussion.", "author" : [ { "dropping-particle" : "", "family" : "Suvonvorn", "given" : "Nikom", "non-dropping-particle" : "", "parse-names" : false, "suffix" : "" } ], "container-title" : "2008 IEEE 10th Workshop on Multimedia Signal Processing", "id" : "ITEM-1", "issued" : { "date-parts" : [ [ "2008" ] ] }, "page" : "867-871", "title" : "A video analysis framework for surveillance system", "type" : "article-journal" }, "uris" : [ "http://www.mendeley.com/documents/?uuid=eaf1be2d-a604-4c09-865c-a73e1531986e" ] } ], "mendeley" : { "formattedCitation" : "(Suvonvorn, 2008)", "plainTextFormattedCitation" : "(Suvonvorn, 2008)", "previouslyFormattedCitation" : "(Suvonvorn, 2008)" }, "properties" : {  }, "schema" : "https://github.com/citation-style-language/schema/raw/master/csl-citation.json" }</w:instrText>
            </w:r>
            <w:r>
              <w:rPr>
                <w:kern w:val="0"/>
              </w:rPr>
              <w:fldChar w:fldCharType="separate"/>
            </w:r>
            <w:r w:rsidRPr="00C45A41">
              <w:rPr>
                <w:noProof/>
                <w:kern w:val="0"/>
              </w:rPr>
              <w:t>(Suvonvorn, 2008)</w:t>
            </w:r>
            <w:r>
              <w:rPr>
                <w:kern w:val="0"/>
              </w:rPr>
              <w:fldChar w:fldCharType="end"/>
            </w:r>
          </w:p>
        </w:tc>
        <w:tc>
          <w:tcPr>
            <w:tcW w:w="2337" w:type="dxa"/>
          </w:tcPr>
          <w:p w:rsidR="00323EF9" w:rsidRDefault="00323EF9" w:rsidP="006918F0">
            <w:r>
              <w:t>Gives a novel framework approach to online video analysis using .NET 2.0.</w:t>
            </w:r>
          </w:p>
        </w:tc>
        <w:tc>
          <w:tcPr>
            <w:tcW w:w="2338" w:type="dxa"/>
          </w:tcPr>
          <w:p w:rsidR="00323EF9" w:rsidRDefault="00323EF9" w:rsidP="00DF50F2">
            <w:r>
              <w:t xml:space="preserve">Provides object detection, event detection </w:t>
            </w:r>
            <w:r w:rsidR="00DF50F2">
              <w:t>with</w:t>
            </w:r>
            <w:r>
              <w:t xml:space="preserve"> </w:t>
            </w:r>
            <w:r w:rsidR="00DF50F2">
              <w:t>extensibility</w:t>
            </w:r>
            <w:r>
              <w:t xml:space="preserve"> to insert new functionality within the application.</w:t>
            </w:r>
          </w:p>
        </w:tc>
        <w:tc>
          <w:tcPr>
            <w:tcW w:w="2338" w:type="dxa"/>
          </w:tcPr>
          <w:p w:rsidR="00323EF9" w:rsidRDefault="00323EF9" w:rsidP="006918F0">
            <w:r>
              <w:t xml:space="preserve">Does not make use of distributed computing so will be unable to scale to all user requirements. </w:t>
            </w:r>
            <w:r w:rsidR="00F131A3">
              <w:t>Further to this, the product is developer in .NET, requiring a Microsoft workstation to run.</w:t>
            </w:r>
          </w:p>
          <w:p w:rsidR="00323EF9" w:rsidRDefault="00323EF9" w:rsidP="006918F0"/>
        </w:tc>
      </w:tr>
      <w:tr w:rsidR="00323EF9" w:rsidTr="006918F0">
        <w:tc>
          <w:tcPr>
            <w:tcW w:w="2337" w:type="dxa"/>
          </w:tcPr>
          <w:p w:rsidR="00323EF9" w:rsidRPr="000A7E27" w:rsidRDefault="00323EF9" w:rsidP="006918F0">
            <w:pPr>
              <w:rPr>
                <w:kern w:val="0"/>
              </w:rPr>
            </w:pPr>
            <w:proofErr w:type="spellStart"/>
            <w:r>
              <w:lastRenderedPageBreak/>
              <w:t>DiVA</w:t>
            </w:r>
            <w:proofErr w:type="spellEnd"/>
            <w:r>
              <w:t xml:space="preserve"> </w:t>
            </w:r>
            <w:r>
              <w:fldChar w:fldCharType="begin" w:fldLock="1"/>
            </w:r>
            <w:r>
              <w:instrText>ADDIN CSL_CITATION { "citationItems" : [ { "id" : "ITEM-1", "itemData" : { "DOI" : "10.1109/WIAMIS.2008.29", "ISBN" : "978-0-7695-3130-4", "abstract" : "This paper describes a generic, scalable, and distributed framework for real-time video-analysis intended for research, prototyping and services deployment purposes. The architecture considers multiple cameras and is based on a server/client model. The information generated by each analysis module and the context information are made accessible to the whole system by using a database system. System modules can be interconnected in several ways, thus achieving flexibility. Two main design criteria have been low computational cost and easy component integration. The experimental results show the potential use of this system.", "author" : [ { "dropping-particle" : "", "family" : "SanMiguel", "given" : "Juan C.", "non-dropping-particle" : "", "parse-names" : false, "suffix" : "" }, { "dropping-particle" : "", "family" : "Besc\u00f3s", "given" : "Jes\u00fas", "non-dropping-particle" : "", "parse-names" : false, "suffix" : "" }, { "dropping-particle" : "", "family" : "Mart\u00ednez", "given" : "Jos\u00e9 M.", "non-dropping-particle" : "", "parse-names" : false, "suffix" : "" }, { "dropping-particle" : "", "family" : "Garc\u00eda", "given" : "\u00c1lvaro", "non-dropping-particle" : "", "parse-names" : false, "suffix" : "" } ], "container-title" : "International Workshop on Image Analysis for Multimedia Interactive Services (WIAMIS)", "id" : "ITEM-1", "issued" : { "date-parts" : [ [ "2008" ] ] }, "page" : "207-210", "title" : "DiVA: A Distributed Video Analysis Framework Applied to Video-Surveillance Systems", "type" : "paper-conference" }, "uris" : [ "http://www.mendeley.com/documents/?uuid=399e2e5d-f535-4752-9aed-fa9d6f26596e" ] } ], "mendeley" : { "formattedCitation" : "(SanMiguel &lt;i&gt;et al.&lt;/i&gt;, 2008)", "plainTextFormattedCitation" : "(SanMiguel et al., 2008)", "previouslyFormattedCitation" : "(SanMiguel &lt;i&gt;et al.&lt;/i&gt;, 2008)" }, "properties" : {  }, "schema" : "https://github.com/citation-style-language/schema/raw/master/csl-citation.json" }</w:instrText>
            </w:r>
            <w:r>
              <w:fldChar w:fldCharType="separate"/>
            </w:r>
            <w:r w:rsidRPr="000A7E27">
              <w:rPr>
                <w:noProof/>
              </w:rPr>
              <w:t xml:space="preserve">(SanMiguel </w:t>
            </w:r>
            <w:r w:rsidRPr="000A7E27">
              <w:rPr>
                <w:i/>
                <w:noProof/>
              </w:rPr>
              <w:t>et al.</w:t>
            </w:r>
            <w:r w:rsidRPr="000A7E27">
              <w:rPr>
                <w:noProof/>
              </w:rPr>
              <w:t>, 2008)</w:t>
            </w:r>
            <w:r>
              <w:fldChar w:fldCharType="end"/>
            </w:r>
          </w:p>
        </w:tc>
        <w:tc>
          <w:tcPr>
            <w:tcW w:w="2337" w:type="dxa"/>
          </w:tcPr>
          <w:p w:rsidR="00323EF9" w:rsidRDefault="00323EF9" w:rsidP="006918F0">
            <w:r>
              <w:t xml:space="preserve">Gives a distributed video processing framework that uses a database as a message source allowing components to communicate agnostic of technologies adopted. </w:t>
            </w:r>
          </w:p>
        </w:tc>
        <w:tc>
          <w:tcPr>
            <w:tcW w:w="2338" w:type="dxa"/>
          </w:tcPr>
          <w:p w:rsidR="00323EF9" w:rsidRDefault="00323EF9" w:rsidP="00F131A3">
            <w:r>
              <w:t xml:space="preserve">Provides object detection with the goal of detecting object abandonment and removal. </w:t>
            </w:r>
            <w:r w:rsidR="00F131A3">
              <w:t xml:space="preserve">Extensibility </w:t>
            </w:r>
            <w:proofErr w:type="gramStart"/>
            <w:r w:rsidR="00F131A3">
              <w:t>is provided</w:t>
            </w:r>
            <w:proofErr w:type="gramEnd"/>
            <w:r w:rsidR="00F131A3">
              <w:t xml:space="preserve"> through the</w:t>
            </w:r>
            <w:r>
              <w:t xml:space="preserve"> </w:t>
            </w:r>
            <w:r w:rsidR="00F131A3">
              <w:t>communication of</w:t>
            </w:r>
            <w:r>
              <w:t xml:space="preserve"> modules/algorithms </w:t>
            </w:r>
            <w:r w:rsidR="00F131A3">
              <w:t>occurring at a database level</w:t>
            </w:r>
            <w:r>
              <w:t xml:space="preserve">. </w:t>
            </w:r>
          </w:p>
        </w:tc>
        <w:tc>
          <w:tcPr>
            <w:tcW w:w="2338" w:type="dxa"/>
          </w:tcPr>
          <w:p w:rsidR="00323EF9" w:rsidRDefault="00323EF9" w:rsidP="006918F0">
            <w:r>
              <w:t xml:space="preserve">Uses a singular database to communicate, rather than a distributed messaging system. It also requires fixed hardware meaning it currently does not make use of Cloud Computing. </w:t>
            </w:r>
          </w:p>
        </w:tc>
      </w:tr>
    </w:tbl>
    <w:p w:rsidR="00DA5703" w:rsidRDefault="00EC432B" w:rsidP="00EC432B">
      <w:pPr>
        <w:pStyle w:val="TableFigure"/>
      </w:pPr>
      <w:r>
        <w:t xml:space="preserve">Table 2: A list of current technologies in the market that aim to provide smart CCTV. </w:t>
      </w:r>
    </w:p>
    <w:p w:rsidR="00DA5703" w:rsidRPr="00C90569" w:rsidRDefault="00DA5703" w:rsidP="00DA5703">
      <w:pPr>
        <w:pStyle w:val="SectionTitle"/>
      </w:pPr>
      <w:bookmarkStart w:id="22" w:name="_Toc506820817"/>
      <w:r>
        <w:lastRenderedPageBreak/>
        <w:t>References</w:t>
      </w:r>
      <w:bookmarkEnd w:id="22"/>
    </w:p>
    <w:p w:rsidR="00EF792B" w:rsidRPr="00EF792B" w:rsidRDefault="00DA5703" w:rsidP="00EF792B">
      <w:pPr>
        <w:widowControl w:val="0"/>
        <w:autoSpaceDE w:val="0"/>
        <w:autoSpaceDN w:val="0"/>
        <w:adjustRightInd w:val="0"/>
        <w:rPr>
          <w:rFonts w:ascii="Times New Roman" w:hAnsi="Times New Roman" w:cs="Times New Roman"/>
          <w:noProof/>
        </w:rPr>
      </w:pPr>
      <w:r>
        <w:rPr>
          <w:noProof/>
        </w:rPr>
        <w:fldChar w:fldCharType="begin" w:fldLock="1"/>
      </w:r>
      <w:r>
        <w:rPr>
          <w:noProof/>
        </w:rPr>
        <w:instrText xml:space="preserve">ADDIN Mendeley Bibliography CSL_BIBLIOGRAPHY </w:instrText>
      </w:r>
      <w:r>
        <w:rPr>
          <w:noProof/>
        </w:rPr>
        <w:fldChar w:fldCharType="separate"/>
      </w:r>
      <w:r w:rsidR="00EF792B" w:rsidRPr="00EF792B">
        <w:rPr>
          <w:rFonts w:ascii="Times New Roman" w:hAnsi="Times New Roman" w:cs="Times New Roman"/>
          <w:noProof/>
        </w:rPr>
        <w:t xml:space="preserve">Apache (2017) </w:t>
      </w:r>
      <w:r w:rsidR="00EF792B" w:rsidRPr="00EF792B">
        <w:rPr>
          <w:rFonts w:ascii="Times New Roman" w:hAnsi="Times New Roman" w:cs="Times New Roman"/>
          <w:i/>
          <w:iCs/>
          <w:noProof/>
        </w:rPr>
        <w:t>Apache Storm</w:t>
      </w:r>
      <w:r w:rsidR="00EF792B" w:rsidRPr="00EF792B">
        <w:rPr>
          <w:rFonts w:ascii="Times New Roman" w:hAnsi="Times New Roman" w:cs="Times New Roman"/>
          <w:noProof/>
        </w:rPr>
        <w:t>. Available at: http://storm.apache.org/ (Accessed: 19 February 2018).</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Apache (2018) </w:t>
      </w:r>
      <w:r w:rsidRPr="00EF792B">
        <w:rPr>
          <w:rFonts w:ascii="Times New Roman" w:hAnsi="Times New Roman" w:cs="Times New Roman"/>
          <w:i/>
          <w:iCs/>
          <w:noProof/>
        </w:rPr>
        <w:t>Apache Flink</w:t>
      </w:r>
      <w:r w:rsidRPr="00EF792B">
        <w:rPr>
          <w:rFonts w:ascii="Times New Roman" w:hAnsi="Times New Roman" w:cs="Times New Roman"/>
          <w:noProof/>
        </w:rPr>
        <w:t>. Available at: https://flink.apache.org/ (Accessed: 19 February 2018).</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Baben, B. and Belongie, S. (2009) ‘Visual tracking with online Multiple Instance Learning’, </w:t>
      </w:r>
      <w:r w:rsidRPr="00EF792B">
        <w:rPr>
          <w:rFonts w:ascii="Times New Roman" w:hAnsi="Times New Roman" w:cs="Times New Roman"/>
          <w:i/>
          <w:iCs/>
          <w:noProof/>
        </w:rPr>
        <w:t>2009 IEEE Conference on Computer Vision and Pattern Recognition</w:t>
      </w:r>
      <w:r w:rsidRPr="00EF792B">
        <w:rPr>
          <w:rFonts w:ascii="Times New Roman" w:hAnsi="Times New Roman" w:cs="Times New Roman"/>
          <w:noProof/>
        </w:rPr>
        <w:t>, pp. 983–990. doi: 10.1109/CVPR.2009.5206737.</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Carbone, P. </w:t>
      </w:r>
      <w:r w:rsidRPr="00EF792B">
        <w:rPr>
          <w:rFonts w:ascii="Times New Roman" w:hAnsi="Times New Roman" w:cs="Times New Roman"/>
          <w:i/>
          <w:iCs/>
          <w:noProof/>
        </w:rPr>
        <w:t>et al.</w:t>
      </w:r>
      <w:r w:rsidRPr="00EF792B">
        <w:rPr>
          <w:rFonts w:ascii="Times New Roman" w:hAnsi="Times New Roman" w:cs="Times New Roman"/>
          <w:noProof/>
        </w:rPr>
        <w:t xml:space="preserve"> (2015) ‘Apache Flink: Unified Stream and Batch Processing in a Single Engine’, </w:t>
      </w:r>
      <w:r w:rsidRPr="00EF792B">
        <w:rPr>
          <w:rFonts w:ascii="Times New Roman" w:hAnsi="Times New Roman" w:cs="Times New Roman"/>
          <w:i/>
          <w:iCs/>
          <w:noProof/>
        </w:rPr>
        <w:t>Data Engineering</w:t>
      </w:r>
      <w:r w:rsidRPr="00EF792B">
        <w:rPr>
          <w:rFonts w:ascii="Times New Roman" w:hAnsi="Times New Roman" w:cs="Times New Roman"/>
          <w:noProof/>
        </w:rPr>
        <w:t>, 36, pp. 28–38. doi: 10.1109/IC2EW.2016.56.</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Chintapalli, S. </w:t>
      </w:r>
      <w:r w:rsidRPr="00EF792B">
        <w:rPr>
          <w:rFonts w:ascii="Times New Roman" w:hAnsi="Times New Roman" w:cs="Times New Roman"/>
          <w:i/>
          <w:iCs/>
          <w:noProof/>
        </w:rPr>
        <w:t>et al.</w:t>
      </w:r>
      <w:r w:rsidRPr="00EF792B">
        <w:rPr>
          <w:rFonts w:ascii="Times New Roman" w:hAnsi="Times New Roman" w:cs="Times New Roman"/>
          <w:noProof/>
        </w:rPr>
        <w:t xml:space="preserve"> (2016) ‘Benchmarking streaming computation engines: Storm, flink and spark streaming’, in </w:t>
      </w:r>
      <w:r w:rsidRPr="00EF792B">
        <w:rPr>
          <w:rFonts w:ascii="Times New Roman" w:hAnsi="Times New Roman" w:cs="Times New Roman"/>
          <w:i/>
          <w:iCs/>
          <w:noProof/>
        </w:rPr>
        <w:t>Proceedings - 2016 IEEE 30th International Parallel and Distributed Processing Symposium, IPDPS 2016</w:t>
      </w:r>
      <w:r w:rsidRPr="00EF792B">
        <w:rPr>
          <w:rFonts w:ascii="Times New Roman" w:hAnsi="Times New Roman" w:cs="Times New Roman"/>
          <w:noProof/>
        </w:rPr>
        <w:t>, pp. 1789–1792. doi: 10.1109/IPDPSW.2016.138.</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Kalal, Z., Mikolajczyk, K. and Matas, J. (2010) ‘Forward-backward error: Automatic detection of tracking failures’, in </w:t>
      </w:r>
      <w:r w:rsidRPr="00EF792B">
        <w:rPr>
          <w:rFonts w:ascii="Times New Roman" w:hAnsi="Times New Roman" w:cs="Times New Roman"/>
          <w:i/>
          <w:iCs/>
          <w:noProof/>
        </w:rPr>
        <w:t>Proceedings - International Conference on Pattern Recognition</w:t>
      </w:r>
      <w:r w:rsidRPr="00EF792B">
        <w:rPr>
          <w:rFonts w:ascii="Times New Roman" w:hAnsi="Times New Roman" w:cs="Times New Roman"/>
          <w:noProof/>
        </w:rPr>
        <w:t>, pp. 2756–2759. doi: 10.1109/ICPR.2010.675.</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Kalal, Z., Mikolajczyk, K. and Matas, J. (2012) ‘Tracking-learning-detection’, </w:t>
      </w:r>
      <w:r w:rsidRPr="00EF792B">
        <w:rPr>
          <w:rFonts w:ascii="Times New Roman" w:hAnsi="Times New Roman" w:cs="Times New Roman"/>
          <w:i/>
          <w:iCs/>
          <w:noProof/>
        </w:rPr>
        <w:t>IEEE Transactions on Pattern Analysis and Machine Intelligence</w:t>
      </w:r>
      <w:r w:rsidRPr="00EF792B">
        <w:rPr>
          <w:rFonts w:ascii="Times New Roman" w:hAnsi="Times New Roman" w:cs="Times New Roman"/>
          <w:noProof/>
        </w:rPr>
        <w:t>, 34(7), pp. 1409–1422. doi: 10.1109/TPAMI.2011.239.</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Ko, T. (2008) ‘A survey on behavior analysis in video surveillance for homeland security applications’, </w:t>
      </w:r>
      <w:r w:rsidRPr="00EF792B">
        <w:rPr>
          <w:rFonts w:ascii="Times New Roman" w:hAnsi="Times New Roman" w:cs="Times New Roman"/>
          <w:i/>
          <w:iCs/>
          <w:noProof/>
        </w:rPr>
        <w:t>Applied Imagery Pattern Recognition Workshop, 2008. AIPR ’08. 37th IEEE</w:t>
      </w:r>
      <w:r w:rsidRPr="00EF792B">
        <w:rPr>
          <w:rFonts w:ascii="Times New Roman" w:hAnsi="Times New Roman" w:cs="Times New Roman"/>
          <w:noProof/>
        </w:rPr>
        <w:t>, pp. 1–8. doi: 10.1109/AIPR.2008.4906450.</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Lecun, Y., Bengio, Y. and Hinton, G. (2015) ‘Deep learning’, </w:t>
      </w:r>
      <w:r w:rsidRPr="00EF792B">
        <w:rPr>
          <w:rFonts w:ascii="Times New Roman" w:hAnsi="Times New Roman" w:cs="Times New Roman"/>
          <w:i/>
          <w:iCs/>
          <w:noProof/>
        </w:rPr>
        <w:t>Nature</w:t>
      </w:r>
      <w:r w:rsidRPr="00EF792B">
        <w:rPr>
          <w:rFonts w:ascii="Times New Roman" w:hAnsi="Times New Roman" w:cs="Times New Roman"/>
          <w:noProof/>
        </w:rPr>
        <w:t xml:space="preserve">, pp. 436–444. doi: </w:t>
      </w:r>
      <w:r w:rsidRPr="00EF792B">
        <w:rPr>
          <w:rFonts w:ascii="Times New Roman" w:hAnsi="Times New Roman" w:cs="Times New Roman"/>
          <w:noProof/>
        </w:rPr>
        <w:lastRenderedPageBreak/>
        <w:t>10.1038/nature14539.</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Nest (2017) </w:t>
      </w:r>
      <w:r w:rsidRPr="00EF792B">
        <w:rPr>
          <w:rFonts w:ascii="Times New Roman" w:hAnsi="Times New Roman" w:cs="Times New Roman"/>
          <w:i/>
          <w:iCs/>
          <w:noProof/>
        </w:rPr>
        <w:t>No Title</w:t>
      </w:r>
      <w:r w:rsidRPr="00EF792B">
        <w:rPr>
          <w:rFonts w:ascii="Times New Roman" w:hAnsi="Times New Roman" w:cs="Times New Roman"/>
          <w:noProof/>
        </w:rPr>
        <w:t>. Available at: https://nest.com/uk/cameras/nest-cam-indoor/overview/ (Accessed: 24 November 2017).</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Norris, C. and McCahill, M. (2006) ‘CCTV: Beyond penal modernism?’, </w:t>
      </w:r>
      <w:r w:rsidRPr="00EF792B">
        <w:rPr>
          <w:rFonts w:ascii="Times New Roman" w:hAnsi="Times New Roman" w:cs="Times New Roman"/>
          <w:i/>
          <w:iCs/>
          <w:noProof/>
        </w:rPr>
        <w:t>British Journal of Criminology</w:t>
      </w:r>
      <w:r w:rsidRPr="00EF792B">
        <w:rPr>
          <w:rFonts w:ascii="Times New Roman" w:hAnsi="Times New Roman" w:cs="Times New Roman"/>
          <w:noProof/>
        </w:rPr>
        <w:t>, 46(1), pp. 97–118. doi: 10.1093/bjc/azi047.</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OpenCV (2018) </w:t>
      </w:r>
      <w:r w:rsidRPr="00EF792B">
        <w:rPr>
          <w:rFonts w:ascii="Times New Roman" w:hAnsi="Times New Roman" w:cs="Times New Roman"/>
          <w:i/>
          <w:iCs/>
          <w:noProof/>
        </w:rPr>
        <w:t>Facial Detection with Haar Cascades in OpenCV</w:t>
      </w:r>
      <w:r w:rsidRPr="00EF792B">
        <w:rPr>
          <w:rFonts w:ascii="Times New Roman" w:hAnsi="Times New Roman" w:cs="Times New Roman"/>
          <w:noProof/>
        </w:rPr>
        <w:t>. Available at: https://docs.opencv.org/3.3.0/d7/d8b/tutorial_py_face_detection.html (Accessed: 30 January 2018).</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SanMiguel, J. C. </w:t>
      </w:r>
      <w:r w:rsidRPr="00EF792B">
        <w:rPr>
          <w:rFonts w:ascii="Times New Roman" w:hAnsi="Times New Roman" w:cs="Times New Roman"/>
          <w:i/>
          <w:iCs/>
          <w:noProof/>
        </w:rPr>
        <w:t>et al.</w:t>
      </w:r>
      <w:r w:rsidRPr="00EF792B">
        <w:rPr>
          <w:rFonts w:ascii="Times New Roman" w:hAnsi="Times New Roman" w:cs="Times New Roman"/>
          <w:noProof/>
        </w:rPr>
        <w:t xml:space="preserve"> (2008) ‘DiVA: A Distributed Video Analysis Framework Applied to Video-Surveillance Systems’, in </w:t>
      </w:r>
      <w:r w:rsidRPr="00EF792B">
        <w:rPr>
          <w:rFonts w:ascii="Times New Roman" w:hAnsi="Times New Roman" w:cs="Times New Roman"/>
          <w:i/>
          <w:iCs/>
          <w:noProof/>
        </w:rPr>
        <w:t>International Workshop on Image Analysis for Multimedia Interactive Services (WIAMIS)</w:t>
      </w:r>
      <w:r w:rsidRPr="00EF792B">
        <w:rPr>
          <w:rFonts w:ascii="Times New Roman" w:hAnsi="Times New Roman" w:cs="Times New Roman"/>
          <w:noProof/>
        </w:rPr>
        <w:t>, pp. 207–210. doi: 10.1109/WIAMIS.2008.29.</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Suvonvorn, N. (2008) ‘A video analysis framework for surveillance system’, </w:t>
      </w:r>
      <w:r w:rsidRPr="00EF792B">
        <w:rPr>
          <w:rFonts w:ascii="Times New Roman" w:hAnsi="Times New Roman" w:cs="Times New Roman"/>
          <w:i/>
          <w:iCs/>
          <w:noProof/>
        </w:rPr>
        <w:t>2008 IEEE 10th Workshop on Multimedia Signal Processing</w:t>
      </w:r>
      <w:r w:rsidRPr="00EF792B">
        <w:rPr>
          <w:rFonts w:ascii="Times New Roman" w:hAnsi="Times New Roman" w:cs="Times New Roman"/>
          <w:noProof/>
        </w:rPr>
        <w:t>, pp. 867–871. doi: 10.1109/MMSP.2008.4665195.</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Toshniwal, A. </w:t>
      </w:r>
      <w:r w:rsidRPr="00EF792B">
        <w:rPr>
          <w:rFonts w:ascii="Times New Roman" w:hAnsi="Times New Roman" w:cs="Times New Roman"/>
          <w:i/>
          <w:iCs/>
          <w:noProof/>
        </w:rPr>
        <w:t>et al.</w:t>
      </w:r>
      <w:r w:rsidRPr="00EF792B">
        <w:rPr>
          <w:rFonts w:ascii="Times New Roman" w:hAnsi="Times New Roman" w:cs="Times New Roman"/>
          <w:noProof/>
        </w:rPr>
        <w:t xml:space="preserve"> (2014) ‘Storm@twitter’, in </w:t>
      </w:r>
      <w:r w:rsidRPr="00EF792B">
        <w:rPr>
          <w:rFonts w:ascii="Times New Roman" w:hAnsi="Times New Roman" w:cs="Times New Roman"/>
          <w:i/>
          <w:iCs/>
          <w:noProof/>
        </w:rPr>
        <w:t>Proceedings of the 2014 ACM SIGMOD international conference on Management of data - SIGMOD ’14</w:t>
      </w:r>
      <w:r w:rsidRPr="00EF792B">
        <w:rPr>
          <w:rFonts w:ascii="Times New Roman" w:hAnsi="Times New Roman" w:cs="Times New Roman"/>
          <w:noProof/>
        </w:rPr>
        <w:t>, pp. 147–156. doi: 10.1145/2588555.2595641.</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Viola, P. a and Jones, M. J. (2001) ‘Fast and Robust Classification using Asymmetric AdaBoost and a Detector Cascade’, </w:t>
      </w:r>
      <w:r w:rsidRPr="00EF792B">
        <w:rPr>
          <w:rFonts w:ascii="Times New Roman" w:hAnsi="Times New Roman" w:cs="Times New Roman"/>
          <w:i/>
          <w:iCs/>
          <w:noProof/>
        </w:rPr>
        <w:t>Advances in Neural Information Processing System</w:t>
      </w:r>
      <w:r w:rsidRPr="00EF792B">
        <w:rPr>
          <w:rFonts w:ascii="Times New Roman" w:hAnsi="Times New Roman" w:cs="Times New Roman"/>
          <w:noProof/>
        </w:rPr>
        <w:t>, (December), pp. 1311–1318. Available at: https://papers.nips.cc/paper/2091-fast-and-robust-classification-using-asymmetric-adaboost-and-a-detector-cascade.pdf.</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Viola, P. and Jones, M. (2001) ‘Robust real-time object detection’, </w:t>
      </w:r>
      <w:r w:rsidRPr="00EF792B">
        <w:rPr>
          <w:rFonts w:ascii="Times New Roman" w:hAnsi="Times New Roman" w:cs="Times New Roman"/>
          <w:i/>
          <w:iCs/>
          <w:noProof/>
        </w:rPr>
        <w:t>International Journal of Computer Vision</w:t>
      </w:r>
      <w:r w:rsidRPr="00EF792B">
        <w:rPr>
          <w:rFonts w:ascii="Times New Roman" w:hAnsi="Times New Roman" w:cs="Times New Roman"/>
          <w:noProof/>
        </w:rPr>
        <w:t xml:space="preserve">, 57(2), pp. 137–154. doi: </w:t>
      </w:r>
      <w:r w:rsidRPr="00EF792B">
        <w:rPr>
          <w:rFonts w:ascii="Times New Roman" w:hAnsi="Times New Roman" w:cs="Times New Roman"/>
          <w:noProof/>
        </w:rPr>
        <w:lastRenderedPageBreak/>
        <w:t>http://dx.doi.org/10.1023/B:VISI.0000013087.49260.fb.</w:t>
      </w:r>
    </w:p>
    <w:p w:rsidR="00EF792B" w:rsidRPr="00EF792B" w:rsidRDefault="00EF792B" w:rsidP="00EF792B">
      <w:pPr>
        <w:widowControl w:val="0"/>
        <w:autoSpaceDE w:val="0"/>
        <w:autoSpaceDN w:val="0"/>
        <w:adjustRightInd w:val="0"/>
        <w:rPr>
          <w:rFonts w:ascii="Times New Roman" w:hAnsi="Times New Roman" w:cs="Times New Roman"/>
          <w:noProof/>
        </w:rPr>
      </w:pPr>
      <w:r w:rsidRPr="00EF792B">
        <w:rPr>
          <w:rFonts w:ascii="Times New Roman" w:hAnsi="Times New Roman" w:cs="Times New Roman"/>
          <w:noProof/>
        </w:rPr>
        <w:t xml:space="preserve">Yard, S. (2010) </w:t>
      </w:r>
      <w:r w:rsidRPr="00EF792B">
        <w:rPr>
          <w:rFonts w:ascii="Times New Roman" w:hAnsi="Times New Roman" w:cs="Times New Roman"/>
          <w:i/>
          <w:iCs/>
          <w:noProof/>
        </w:rPr>
        <w:t>CCTV in Homicide Investigations</w:t>
      </w:r>
      <w:r w:rsidRPr="00EF792B">
        <w:rPr>
          <w:rFonts w:ascii="Times New Roman" w:hAnsi="Times New Roman" w:cs="Times New Roman"/>
          <w:noProof/>
        </w:rPr>
        <w:t>. Available at: https://goo.gl/oS5Tgn (Accessed: 15 November 2017).</w:t>
      </w:r>
    </w:p>
    <w:p w:rsidR="00E81978" w:rsidRDefault="00DA5703" w:rsidP="00EF792B">
      <w:pPr>
        <w:widowControl w:val="0"/>
        <w:autoSpaceDE w:val="0"/>
        <w:autoSpaceDN w:val="0"/>
        <w:adjustRightInd w:val="0"/>
        <w:rPr>
          <w:noProof/>
        </w:rPr>
      </w:pPr>
      <w:r>
        <w:rPr>
          <w:noProof/>
        </w:rPr>
        <w:fldChar w:fldCharType="end"/>
      </w:r>
    </w:p>
    <w:bookmarkStart w:id="23" w:name="_Toc506820818" w:displacedByCustomXml="next"/>
    <w:sdt>
      <w:sdtPr>
        <w:alias w:val="Footnotes title:"/>
        <w:tag w:val="Footnotes title:"/>
        <w:id w:val="-1680037918"/>
        <w:placeholder>
          <w:docPart w:val="269354CF05B9AE4E9242A40219B9D7D5"/>
        </w:placeholder>
        <w:temporary/>
        <w:showingPlcHdr/>
        <w15:appearance w15:val="hidden"/>
      </w:sdtPr>
      <w:sdtContent>
        <w:p w:rsidR="00E81978" w:rsidRDefault="005D3A03">
          <w:pPr>
            <w:pStyle w:val="SectionTitle"/>
          </w:pPr>
          <w:r>
            <w:t>Footnotes</w:t>
          </w:r>
        </w:p>
      </w:sdtContent>
    </w:sdt>
    <w:bookmarkEnd w:id="23" w:displacedByCustomXml="prev"/>
    <w:p w:rsidR="00E81978" w:rsidRDefault="005D3A03">
      <w:r>
        <w:rPr>
          <w:rStyle w:val="FootnoteReference"/>
        </w:rPr>
        <w:t>1</w:t>
      </w:r>
      <w:sdt>
        <w:sdtPr>
          <w:alias w:val="Footnotes text:"/>
          <w:tag w:val="Footnotes text:"/>
          <w:id w:val="1069077422"/>
          <w:placeholder>
            <w:docPart w:val="865A0F7DDA01FC4CAAE60A1CA5538CFB"/>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bookmarkStart w:id="24" w:name="_Toc506820819"/>
      <w:r>
        <w:lastRenderedPageBreak/>
        <w:t>Tables</w:t>
      </w:r>
      <w:bookmarkEnd w:id="24"/>
    </w:p>
    <w:p w:rsidR="00E81978" w:rsidRDefault="005D3A03">
      <w:pPr>
        <w:pStyle w:val="NoSpacing"/>
      </w:pPr>
      <w:r>
        <w:t>Table 1</w:t>
      </w:r>
    </w:p>
    <w:sdt>
      <w:sdtPr>
        <w:alias w:val="Table title:"/>
        <w:tag w:val="Table title:"/>
        <w:id w:val="1042324137"/>
        <w:placeholder>
          <w:docPart w:val="31A0B6CC3DC83248AF341D1091B683CA"/>
        </w:placeholder>
        <w:temporary/>
        <w:showingPlcHdr/>
        <w15:appearance w15:val="hidden"/>
        <w:text/>
      </w:sdt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6E498A236F42604CA4411CCD998A96CC"/>
            </w:placeholder>
            <w:temporary/>
            <w:showingPlcHdr/>
            <w15:appearance w15:val="hidden"/>
          </w:sdt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C9FD575F2832B4479C601679E46A7111"/>
            </w:placeholder>
            <w:temporary/>
            <w:showingPlcHdr/>
            <w15:appearance w15:val="hidden"/>
          </w:sdt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34829FA6FA080B41B00957DDB85E8454"/>
            </w:placeholder>
            <w:temporary/>
            <w:showingPlcHdr/>
            <w15:appearance w15:val="hidden"/>
          </w:sdt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9E2F0F065E28BF4289C096BD618FA0E0"/>
            </w:placeholder>
            <w:temporary/>
            <w:showingPlcHdr/>
            <w15:appearance w15:val="hidden"/>
          </w:sdt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673738EFC9931F4DA877516F89431544"/>
            </w:placeholder>
            <w:temporary/>
            <w:showingPlcHdr/>
            <w15:appearance w15:val="hidden"/>
          </w:sdt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8676ACC589AFD84AAD3215E00901B073"/>
            </w:placeholder>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A606E5DF2C60A34CAAB0AACC8805ECC8"/>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1326245292"/>
            <w:placeholder>
              <w:docPart w:val="410C60D5C6D51A4FAF3755DB5A7D6ECC"/>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1701724"/>
            <w:placeholder>
              <w:docPart w:val="54B003250A8F004A9D3EC46BF404B536"/>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1607620690"/>
            <w:placeholder>
              <w:docPart w:val="F28BFBDC00AABB4D839DDAA5570FF2B8"/>
            </w:placeholder>
            <w:temporary/>
            <w:showingPlcHdr/>
            <w15:appearance w15:val="hidden"/>
          </w:sdt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A6E8D1CD3AE4ED4B9A8B18D3379D9315"/>
            </w:placeholder>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DFD1E08D7A3F884EAAE8523E5C3F54D0"/>
            </w:placeholder>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982615618"/>
            <w:placeholder>
              <w:docPart w:val="BE1D10C3750D1E4B8DBD81976B1F27CF"/>
            </w:placeholder>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459300509"/>
            <w:placeholder>
              <w:docPart w:val="C319F5786AC9F444A8A8A53A3029ED5D"/>
            </w:placeholder>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069851301"/>
            <w:placeholder>
              <w:docPart w:val="9F55C3A290FB7B4EBC13CC8B205759B3"/>
            </w:placeholder>
            <w:temporary/>
            <w:showingPlcHdr/>
            <w15:appearance w15:val="hidden"/>
          </w:sdt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920E076677600043845CB0F889C94850"/>
            </w:placeholder>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17358C7E7E63CF449795F7944BDDA291"/>
            </w:placeholder>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961350932"/>
            <w:placeholder>
              <w:docPart w:val="0148B7E8CC1B0244B6BA56BDBC13A302"/>
            </w:placeholder>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2023539032"/>
            <w:placeholder>
              <w:docPart w:val="5D35001A7FADEB4DA466E5ADE801795F"/>
            </w:placeholder>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1358728049"/>
            <w:placeholder>
              <w:docPart w:val="85C2932ED0F2D94A8FDC7E95FBFEBB29"/>
            </w:placeholder>
            <w:temporary/>
            <w:showingPlcHdr/>
            <w15:appearance w15:val="hidden"/>
          </w:sdt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00D1B870BB5D7499E60CD9EDA9544AF"/>
            </w:placeholder>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E2485298B0B185499493D8C9B4F88F24"/>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1664535047"/>
            <w:placeholder>
              <w:docPart w:val="2FCB407B4D8B804585608C6231BA083E"/>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793413143"/>
            <w:placeholder>
              <w:docPart w:val="30EAAAAE33A7284F8E76A8EB03800624"/>
            </w:placeholder>
            <w:temporary/>
            <w:showingPlcHdr/>
            <w15:appearance w15:val="hidden"/>
          </w:sdtPr>
          <w:sdtContent>
            <w:tc>
              <w:tcPr>
                <w:tcW w:w="1872" w:type="dxa"/>
              </w:tcPr>
              <w:p w:rsidR="00E6004D" w:rsidRPr="00BF4184" w:rsidRDefault="00E6004D" w:rsidP="00BF4184">
                <w:r w:rsidRPr="00BF4184">
                  <w:t>123</w:t>
                </w:r>
              </w:p>
            </w:tc>
          </w:sdtContent>
        </w:sdt>
        <w:sdt>
          <w:sdtPr>
            <w:alias w:val="Table data:"/>
            <w:tag w:val="Table data:"/>
            <w:id w:val="-705955148"/>
            <w:placeholder>
              <w:docPart w:val="EF26827BAE85C64CB52DFA6665BB6844"/>
            </w:placeholder>
            <w:temporary/>
            <w:showingPlcHdr/>
            <w15:appearance w15:val="hidden"/>
          </w:sdt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E607A899D08CC247963531E582AA6D8E"/>
            </w:placeholder>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4C1628E935D05341A99A2C0F1EDE0078"/>
            </w:placeholder>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123895777"/>
            <w:placeholder>
              <w:docPart w:val="CE7AA055C4567946A7CBB4A5C6EEA596"/>
            </w:placeholder>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354022435"/>
            <w:placeholder>
              <w:docPart w:val="61A0C7A5CA36A6489ECBF26F3CE592B6"/>
            </w:placeholder>
            <w:temporary/>
            <w:showingPlcHdr/>
            <w15:appearance w15:val="hidden"/>
          </w:sdtPr>
          <w:sdtContent>
            <w:tc>
              <w:tcPr>
                <w:tcW w:w="1872" w:type="dxa"/>
              </w:tcPr>
              <w:p w:rsidR="00E6004D" w:rsidRPr="00BF4184" w:rsidRDefault="00E6004D" w:rsidP="00BF4184">
                <w:r w:rsidRPr="00BF4184">
                  <w:t>456</w:t>
                </w:r>
              </w:p>
            </w:tc>
          </w:sdtContent>
        </w:sdt>
        <w:sdt>
          <w:sdtPr>
            <w:alias w:val="Table data:"/>
            <w:tag w:val="Table data:"/>
            <w:id w:val="1583876576"/>
            <w:temporary/>
            <w:showingPlcHdr/>
            <w15:appearance w15:val="hidden"/>
          </w:sdt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temporary/>
            <w:showingPlcHdr/>
            <w15:appearance w15:val="hidden"/>
          </w:sdtPr>
          <w:sdtContent>
            <w:tc>
              <w:tcPr>
                <w:tcW w:w="1872" w:type="dxa"/>
              </w:tcPr>
              <w:p w:rsidR="00E6004D" w:rsidRPr="00BF4184" w:rsidRDefault="00E6004D" w:rsidP="00BF4184">
                <w:r w:rsidRPr="00BF4184">
                  <w:t>Row Head</w:t>
                </w:r>
              </w:p>
            </w:tc>
          </w:sdtContent>
        </w:sdt>
        <w:sdt>
          <w:sdtPr>
            <w:alias w:val="Table data:"/>
            <w:tag w:val="Table data:"/>
            <w:id w:val="-1490947208"/>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470683202"/>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1440877877"/>
            <w:temporary/>
            <w:showingPlcHdr/>
            <w15:appearance w15:val="hidden"/>
          </w:sdtPr>
          <w:sdtContent>
            <w:tc>
              <w:tcPr>
                <w:tcW w:w="1872" w:type="dxa"/>
              </w:tcPr>
              <w:p w:rsidR="00E6004D" w:rsidRPr="00BF4184" w:rsidRDefault="00E6004D" w:rsidP="00BF4184">
                <w:r w:rsidRPr="00BF4184">
                  <w:t>789</w:t>
                </w:r>
              </w:p>
            </w:tc>
          </w:sdtContent>
        </w:sdt>
        <w:sdt>
          <w:sdtPr>
            <w:alias w:val="Table data:"/>
            <w:tag w:val="Table data:"/>
            <w:id w:val="695431633"/>
            <w:temporary/>
            <w:showingPlcHdr/>
            <w15:appearance w15:val="hidden"/>
          </w:sdt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25" w:name="_Toc506820820" w:displacedByCustomXml="next"/>
    <w:sdt>
      <w:sdtPr>
        <w:alias w:val="Figures title:"/>
        <w:tag w:val="Figures title:"/>
        <w:id w:val="-2071720289"/>
        <w:temporary/>
        <w:showingPlcHdr/>
        <w15:appearance w15:val="hidden"/>
      </w:sdtPr>
      <w:sdtContent>
        <w:p w:rsidR="00E81978" w:rsidRDefault="005D3A03">
          <w:pPr>
            <w:pStyle w:val="SectionTitle"/>
          </w:pPr>
          <w:r w:rsidRPr="005D3A03">
            <w:t>Figures title:</w:t>
          </w:r>
        </w:p>
      </w:sdtContent>
    </w:sdt>
    <w:bookmarkEnd w:id="25" w:displacedByCustomXml="prev"/>
    <w:p w:rsidR="00E81978" w:rsidRDefault="005D3A03">
      <w:pPr>
        <w:pStyle w:val="NoSpacing"/>
      </w:pPr>
      <w:r>
        <w:rPr>
          <w:noProof/>
          <w:lang w:val="en-GB" w:eastAsia="en-GB"/>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 xml:space="preserve">APA Style Manual, </w:t>
      </w:r>
      <w:proofErr w:type="gramStart"/>
      <w:r>
        <w:rPr>
          <w:rStyle w:val="Emphasis"/>
        </w:rPr>
        <w:t>6th</w:t>
      </w:r>
      <w:proofErr w:type="gramEnd"/>
      <w:r>
        <w:rPr>
          <w:rStyle w:val="Emphasis"/>
        </w:rPr>
        <w:t xml:space="preserve"> Edition</w:t>
      </w:r>
      <w:r>
        <w:t>.</w:t>
      </w:r>
    </w:p>
    <w:sectPr w:rsidR="00E81978">
      <w:headerReference w:type="default" r:id="rId15"/>
      <w:head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8F0" w:rsidRDefault="006918F0">
      <w:pPr>
        <w:spacing w:line="240" w:lineRule="auto"/>
      </w:pPr>
      <w:r>
        <w:separator/>
      </w:r>
    </w:p>
    <w:p w:rsidR="006918F0" w:rsidRDefault="006918F0"/>
  </w:endnote>
  <w:endnote w:type="continuationSeparator" w:id="0">
    <w:p w:rsidR="006918F0" w:rsidRDefault="006918F0">
      <w:pPr>
        <w:spacing w:line="240" w:lineRule="auto"/>
      </w:pPr>
      <w:r>
        <w:continuationSeparator/>
      </w:r>
    </w:p>
    <w:p w:rsidR="006918F0" w:rsidRDefault="006918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8F0" w:rsidRDefault="006918F0">
      <w:pPr>
        <w:spacing w:line="240" w:lineRule="auto"/>
      </w:pPr>
      <w:r>
        <w:separator/>
      </w:r>
    </w:p>
    <w:p w:rsidR="006918F0" w:rsidRDefault="006918F0"/>
  </w:footnote>
  <w:footnote w:type="continuationSeparator" w:id="0">
    <w:p w:rsidR="006918F0" w:rsidRDefault="006918F0">
      <w:pPr>
        <w:spacing w:line="240" w:lineRule="auto"/>
      </w:pPr>
      <w:r>
        <w:continuationSeparator/>
      </w:r>
    </w:p>
    <w:p w:rsidR="006918F0" w:rsidRDefault="006918F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8F0" w:rsidRDefault="006918F0">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real-time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3752CA">
      <w:rPr>
        <w:rStyle w:val="Strong"/>
        <w:noProof/>
      </w:rPr>
      <w:t>23</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8F0" w:rsidRDefault="006918F0">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real-time scalable video stream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B87A00">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C10E2D"/>
    <w:multiLevelType w:val="hybridMultilevel"/>
    <w:tmpl w:val="9EC45738"/>
    <w:lvl w:ilvl="0" w:tplc="4644FC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9653D4"/>
    <w:multiLevelType w:val="hybridMultilevel"/>
    <w:tmpl w:val="A6CA2576"/>
    <w:lvl w:ilvl="0" w:tplc="8B4A3D28">
      <w:start w:val="1"/>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2"/>
  </w:num>
  <w:num w:numId="15">
    <w:abstractNumId w:val="14"/>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F1"/>
    <w:rsid w:val="00063128"/>
    <w:rsid w:val="000652B2"/>
    <w:rsid w:val="00072248"/>
    <w:rsid w:val="00086770"/>
    <w:rsid w:val="000932E8"/>
    <w:rsid w:val="000A7E27"/>
    <w:rsid w:val="000C47E7"/>
    <w:rsid w:val="000D3F41"/>
    <w:rsid w:val="000F7EED"/>
    <w:rsid w:val="001A37BA"/>
    <w:rsid w:val="001E11EC"/>
    <w:rsid w:val="001F3A33"/>
    <w:rsid w:val="0023170A"/>
    <w:rsid w:val="0023402E"/>
    <w:rsid w:val="00243B01"/>
    <w:rsid w:val="0027189D"/>
    <w:rsid w:val="00273F69"/>
    <w:rsid w:val="002A29F6"/>
    <w:rsid w:val="002A4608"/>
    <w:rsid w:val="002C67CC"/>
    <w:rsid w:val="002E3BFB"/>
    <w:rsid w:val="002E4F8C"/>
    <w:rsid w:val="00313595"/>
    <w:rsid w:val="003149A2"/>
    <w:rsid w:val="00322F82"/>
    <w:rsid w:val="00323EF9"/>
    <w:rsid w:val="00336920"/>
    <w:rsid w:val="00355DCA"/>
    <w:rsid w:val="003752CA"/>
    <w:rsid w:val="0038476B"/>
    <w:rsid w:val="003907AA"/>
    <w:rsid w:val="003929A0"/>
    <w:rsid w:val="003A108F"/>
    <w:rsid w:val="003B0A4E"/>
    <w:rsid w:val="003B498C"/>
    <w:rsid w:val="003D453A"/>
    <w:rsid w:val="003E7F77"/>
    <w:rsid w:val="0040050A"/>
    <w:rsid w:val="004235E9"/>
    <w:rsid w:val="00466519"/>
    <w:rsid w:val="004932A1"/>
    <w:rsid w:val="004A5543"/>
    <w:rsid w:val="004C0AF0"/>
    <w:rsid w:val="004E2889"/>
    <w:rsid w:val="0051737A"/>
    <w:rsid w:val="00523BBC"/>
    <w:rsid w:val="00533012"/>
    <w:rsid w:val="00542E1A"/>
    <w:rsid w:val="00551A02"/>
    <w:rsid w:val="005534FA"/>
    <w:rsid w:val="005659B0"/>
    <w:rsid w:val="005779A2"/>
    <w:rsid w:val="00577EB7"/>
    <w:rsid w:val="00582BE9"/>
    <w:rsid w:val="00597E83"/>
    <w:rsid w:val="005B3CDD"/>
    <w:rsid w:val="005C1B20"/>
    <w:rsid w:val="005C31A5"/>
    <w:rsid w:val="005D3A03"/>
    <w:rsid w:val="005D5D89"/>
    <w:rsid w:val="005F2DE0"/>
    <w:rsid w:val="005F7436"/>
    <w:rsid w:val="0060071E"/>
    <w:rsid w:val="00633FEB"/>
    <w:rsid w:val="006542F1"/>
    <w:rsid w:val="006918F0"/>
    <w:rsid w:val="006927AA"/>
    <w:rsid w:val="006937A7"/>
    <w:rsid w:val="00693ACC"/>
    <w:rsid w:val="00695A0B"/>
    <w:rsid w:val="006A131E"/>
    <w:rsid w:val="006A2F9A"/>
    <w:rsid w:val="006E6B26"/>
    <w:rsid w:val="00727611"/>
    <w:rsid w:val="00734AB4"/>
    <w:rsid w:val="007440A7"/>
    <w:rsid w:val="00764655"/>
    <w:rsid w:val="007C546A"/>
    <w:rsid w:val="007E08B0"/>
    <w:rsid w:val="008002C0"/>
    <w:rsid w:val="00810128"/>
    <w:rsid w:val="00833FE7"/>
    <w:rsid w:val="008425AC"/>
    <w:rsid w:val="0085436B"/>
    <w:rsid w:val="008913E0"/>
    <w:rsid w:val="008A12A4"/>
    <w:rsid w:val="008A59CB"/>
    <w:rsid w:val="008A5B55"/>
    <w:rsid w:val="008C5323"/>
    <w:rsid w:val="008C72F2"/>
    <w:rsid w:val="008D2207"/>
    <w:rsid w:val="008E2F40"/>
    <w:rsid w:val="008E7F2F"/>
    <w:rsid w:val="008F059E"/>
    <w:rsid w:val="00906A74"/>
    <w:rsid w:val="009116CF"/>
    <w:rsid w:val="00973FD2"/>
    <w:rsid w:val="0098460F"/>
    <w:rsid w:val="009A119A"/>
    <w:rsid w:val="009A6A3B"/>
    <w:rsid w:val="009B3950"/>
    <w:rsid w:val="009E16E0"/>
    <w:rsid w:val="00A041C7"/>
    <w:rsid w:val="00A32E7E"/>
    <w:rsid w:val="00A665E9"/>
    <w:rsid w:val="00A71480"/>
    <w:rsid w:val="00A824EE"/>
    <w:rsid w:val="00A84906"/>
    <w:rsid w:val="00A9593C"/>
    <w:rsid w:val="00AA30DD"/>
    <w:rsid w:val="00AB67F8"/>
    <w:rsid w:val="00AE1411"/>
    <w:rsid w:val="00B15303"/>
    <w:rsid w:val="00B724C9"/>
    <w:rsid w:val="00B823AA"/>
    <w:rsid w:val="00B86252"/>
    <w:rsid w:val="00B87A00"/>
    <w:rsid w:val="00B92EF5"/>
    <w:rsid w:val="00BA45DB"/>
    <w:rsid w:val="00BB246F"/>
    <w:rsid w:val="00BE087C"/>
    <w:rsid w:val="00BF0633"/>
    <w:rsid w:val="00BF4184"/>
    <w:rsid w:val="00C0601E"/>
    <w:rsid w:val="00C060A2"/>
    <w:rsid w:val="00C31D30"/>
    <w:rsid w:val="00C400F1"/>
    <w:rsid w:val="00C45A41"/>
    <w:rsid w:val="00C50EF7"/>
    <w:rsid w:val="00C521EF"/>
    <w:rsid w:val="00C90569"/>
    <w:rsid w:val="00CA6957"/>
    <w:rsid w:val="00CD42D6"/>
    <w:rsid w:val="00CD6E39"/>
    <w:rsid w:val="00CE6635"/>
    <w:rsid w:val="00CF6E91"/>
    <w:rsid w:val="00D502F7"/>
    <w:rsid w:val="00D85B68"/>
    <w:rsid w:val="00DA5703"/>
    <w:rsid w:val="00DD37F6"/>
    <w:rsid w:val="00DD4645"/>
    <w:rsid w:val="00DD4B3D"/>
    <w:rsid w:val="00DE6A5C"/>
    <w:rsid w:val="00DF3C0F"/>
    <w:rsid w:val="00DF50F2"/>
    <w:rsid w:val="00E24F03"/>
    <w:rsid w:val="00E4455B"/>
    <w:rsid w:val="00E6004D"/>
    <w:rsid w:val="00E61C16"/>
    <w:rsid w:val="00E66377"/>
    <w:rsid w:val="00E72ACC"/>
    <w:rsid w:val="00E80AB2"/>
    <w:rsid w:val="00E81978"/>
    <w:rsid w:val="00EB1E39"/>
    <w:rsid w:val="00EC432B"/>
    <w:rsid w:val="00ED478E"/>
    <w:rsid w:val="00EF792B"/>
    <w:rsid w:val="00F131A3"/>
    <w:rsid w:val="00F203A1"/>
    <w:rsid w:val="00F379B7"/>
    <w:rsid w:val="00F41ED4"/>
    <w:rsid w:val="00F510C3"/>
    <w:rsid w:val="00F525FA"/>
    <w:rsid w:val="00F52F50"/>
    <w:rsid w:val="00F8049B"/>
    <w:rsid w:val="00F843A1"/>
    <w:rsid w:val="00F923AB"/>
    <w:rsid w:val="00FB6700"/>
    <w:rsid w:val="00FF0222"/>
    <w:rsid w:val="00FF2002"/>
    <w:rsid w:val="00FF2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13C0D0"/>
  <w15:chartTrackingRefBased/>
  <w15:docId w15:val="{58080A61-5A1F-B647-A532-F33BC9CF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A4608"/>
    <w:pPr>
      <w:spacing w:after="100"/>
    </w:pPr>
  </w:style>
  <w:style w:type="character" w:styleId="Hyperlink">
    <w:name w:val="Hyperlink"/>
    <w:basedOn w:val="DefaultParagraphFont"/>
    <w:uiPriority w:val="99"/>
    <w:unhideWhenUsed/>
    <w:rsid w:val="002A4608"/>
    <w:rPr>
      <w:color w:val="5F5F5F" w:themeColor="hyperlink"/>
      <w:u w:val="single"/>
    </w:rPr>
  </w:style>
  <w:style w:type="paragraph" w:styleId="TOC2">
    <w:name w:val="toc 2"/>
    <w:basedOn w:val="Normal"/>
    <w:next w:val="Normal"/>
    <w:autoRedefine/>
    <w:uiPriority w:val="39"/>
    <w:unhideWhenUsed/>
    <w:rsid w:val="00BB246F"/>
    <w:pPr>
      <w:spacing w:after="100"/>
      <w:ind w:left="240"/>
    </w:pPr>
  </w:style>
  <w:style w:type="paragraph" w:styleId="TOC3">
    <w:name w:val="toc 3"/>
    <w:basedOn w:val="Normal"/>
    <w:next w:val="Normal"/>
    <w:autoRedefine/>
    <w:uiPriority w:val="39"/>
    <w:unhideWhenUsed/>
    <w:rsid w:val="004E288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265495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57761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7326158">
      <w:bodyDiv w:val="1"/>
      <w:marLeft w:val="0"/>
      <w:marRight w:val="0"/>
      <w:marTop w:val="0"/>
      <w:marBottom w:val="0"/>
      <w:divBdr>
        <w:top w:val="none" w:sz="0" w:space="0" w:color="auto"/>
        <w:left w:val="none" w:sz="0" w:space="0" w:color="auto"/>
        <w:bottom w:val="none" w:sz="0" w:space="0" w:color="auto"/>
        <w:right w:val="none" w:sz="0" w:space="0" w:color="auto"/>
      </w:divBdr>
    </w:div>
    <w:div w:id="190902799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6DEA90934563409DA05D32E8C75DA0"/>
        <w:category>
          <w:name w:val="General"/>
          <w:gallery w:val="placeholder"/>
        </w:category>
        <w:types>
          <w:type w:val="bbPlcHdr"/>
        </w:types>
        <w:behaviors>
          <w:behavior w:val="content"/>
        </w:behaviors>
        <w:guid w:val="{BF03E85D-4063-A844-AD54-CB69C3F42DD3}"/>
      </w:docPartPr>
      <w:docPartBody>
        <w:p w:rsidR="008D7B71" w:rsidRDefault="00977FBC">
          <w:pPr>
            <w:pStyle w:val="F46DEA90934563409DA05D32E8C75DA0"/>
          </w:pPr>
          <w:r>
            <w:t>[Title Here, up to 12 Words, on One to Two Lines]</w:t>
          </w:r>
        </w:p>
      </w:docPartBody>
    </w:docPart>
    <w:docPart>
      <w:docPartPr>
        <w:name w:val="5548CB28C8EF2F44B68820B1C031C297"/>
        <w:category>
          <w:name w:val="General"/>
          <w:gallery w:val="placeholder"/>
        </w:category>
        <w:types>
          <w:type w:val="bbPlcHdr"/>
        </w:types>
        <w:behaviors>
          <w:behavior w:val="content"/>
        </w:behaviors>
        <w:guid w:val="{F1DA12D6-1E1C-C344-94D7-9CB42EA406BF}"/>
      </w:docPartPr>
      <w:docPartBody>
        <w:p w:rsidR="008D7B71" w:rsidRDefault="00977FBC">
          <w:pPr>
            <w:pStyle w:val="5548CB28C8EF2F44B68820B1C031C297"/>
          </w:pPr>
          <w:r>
            <w:t>Author Note</w:t>
          </w:r>
        </w:p>
      </w:docPartBody>
    </w:docPart>
    <w:docPart>
      <w:docPartPr>
        <w:name w:val="9E532DFA1E004F4B9045C4085A4D4263"/>
        <w:category>
          <w:name w:val="General"/>
          <w:gallery w:val="placeholder"/>
        </w:category>
        <w:types>
          <w:type w:val="bbPlcHdr"/>
        </w:types>
        <w:behaviors>
          <w:behavior w:val="content"/>
        </w:behaviors>
        <w:guid w:val="{00C93511-71D6-6841-8D3C-E386A52C9F04}"/>
      </w:docPartPr>
      <w:docPartBody>
        <w:p w:rsidR="008D7B71" w:rsidRDefault="00977FBC">
          <w:pPr>
            <w:pStyle w:val="9E532DFA1E004F4B9045C4085A4D4263"/>
          </w:pPr>
          <w:r>
            <w:t>Abstract</w:t>
          </w:r>
        </w:p>
      </w:docPartBody>
    </w:docPart>
    <w:docPart>
      <w:docPartPr>
        <w:name w:val="269354CF05B9AE4E9242A40219B9D7D5"/>
        <w:category>
          <w:name w:val="General"/>
          <w:gallery w:val="placeholder"/>
        </w:category>
        <w:types>
          <w:type w:val="bbPlcHdr"/>
        </w:types>
        <w:behaviors>
          <w:behavior w:val="content"/>
        </w:behaviors>
        <w:guid w:val="{03BCF8B6-740E-3244-848C-0E1035D61A4D}"/>
      </w:docPartPr>
      <w:docPartBody>
        <w:p w:rsidR="008D7B71" w:rsidRDefault="00977FBC">
          <w:pPr>
            <w:pStyle w:val="269354CF05B9AE4E9242A40219B9D7D5"/>
          </w:pPr>
          <w:r>
            <w:t>Footnotes</w:t>
          </w:r>
        </w:p>
      </w:docPartBody>
    </w:docPart>
    <w:docPart>
      <w:docPartPr>
        <w:name w:val="865A0F7DDA01FC4CAAE60A1CA5538CFB"/>
        <w:category>
          <w:name w:val="General"/>
          <w:gallery w:val="placeholder"/>
        </w:category>
        <w:types>
          <w:type w:val="bbPlcHdr"/>
        </w:types>
        <w:behaviors>
          <w:behavior w:val="content"/>
        </w:behaviors>
        <w:guid w:val="{BBA17925-0B04-A949-9843-A38553007D4F}"/>
      </w:docPartPr>
      <w:docPartBody>
        <w:p w:rsidR="008D7B71" w:rsidRDefault="00977FBC">
          <w:pPr>
            <w:pStyle w:val="865A0F7DDA01FC4CAAE60A1CA5538CFB"/>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31A0B6CC3DC83248AF341D1091B683CA"/>
        <w:category>
          <w:name w:val="General"/>
          <w:gallery w:val="placeholder"/>
        </w:category>
        <w:types>
          <w:type w:val="bbPlcHdr"/>
        </w:types>
        <w:behaviors>
          <w:behavior w:val="content"/>
        </w:behaviors>
        <w:guid w:val="{CA128377-DCE0-914B-931B-F6328000644B}"/>
      </w:docPartPr>
      <w:docPartBody>
        <w:p w:rsidR="008D7B71" w:rsidRDefault="00977FBC">
          <w:pPr>
            <w:pStyle w:val="31A0B6CC3DC83248AF341D1091B683CA"/>
          </w:pPr>
          <w:r w:rsidRPr="00C0601E">
            <w:t>[Table Title]</w:t>
          </w:r>
        </w:p>
      </w:docPartBody>
    </w:docPart>
    <w:docPart>
      <w:docPartPr>
        <w:name w:val="6E498A236F42604CA4411CCD998A96CC"/>
        <w:category>
          <w:name w:val="General"/>
          <w:gallery w:val="placeholder"/>
        </w:category>
        <w:types>
          <w:type w:val="bbPlcHdr"/>
        </w:types>
        <w:behaviors>
          <w:behavior w:val="content"/>
        </w:behaviors>
        <w:guid w:val="{684C1333-D144-4D49-83DB-78C1A829541A}"/>
      </w:docPartPr>
      <w:docPartBody>
        <w:p w:rsidR="008D7B71" w:rsidRDefault="00977FBC">
          <w:pPr>
            <w:pStyle w:val="6E498A236F42604CA4411CCD998A96CC"/>
          </w:pPr>
          <w:r w:rsidRPr="00BF4184">
            <w:t>Column Head</w:t>
          </w:r>
        </w:p>
      </w:docPartBody>
    </w:docPart>
    <w:docPart>
      <w:docPartPr>
        <w:name w:val="C9FD575F2832B4479C601679E46A7111"/>
        <w:category>
          <w:name w:val="General"/>
          <w:gallery w:val="placeholder"/>
        </w:category>
        <w:types>
          <w:type w:val="bbPlcHdr"/>
        </w:types>
        <w:behaviors>
          <w:behavior w:val="content"/>
        </w:behaviors>
        <w:guid w:val="{738598AC-0B05-484F-8D18-CCAD26C4E662}"/>
      </w:docPartPr>
      <w:docPartBody>
        <w:p w:rsidR="008D7B71" w:rsidRDefault="00977FBC">
          <w:pPr>
            <w:pStyle w:val="C9FD575F2832B4479C601679E46A7111"/>
          </w:pPr>
          <w:r w:rsidRPr="00BF4184">
            <w:t>Column Head</w:t>
          </w:r>
        </w:p>
      </w:docPartBody>
    </w:docPart>
    <w:docPart>
      <w:docPartPr>
        <w:name w:val="34829FA6FA080B41B00957DDB85E8454"/>
        <w:category>
          <w:name w:val="General"/>
          <w:gallery w:val="placeholder"/>
        </w:category>
        <w:types>
          <w:type w:val="bbPlcHdr"/>
        </w:types>
        <w:behaviors>
          <w:behavior w:val="content"/>
        </w:behaviors>
        <w:guid w:val="{F1D6F77F-DA6A-8647-8E5D-BF73CC357AD2}"/>
      </w:docPartPr>
      <w:docPartBody>
        <w:p w:rsidR="008D7B71" w:rsidRDefault="00977FBC">
          <w:pPr>
            <w:pStyle w:val="34829FA6FA080B41B00957DDB85E8454"/>
          </w:pPr>
          <w:r w:rsidRPr="00BF4184">
            <w:t>Column Head</w:t>
          </w:r>
        </w:p>
      </w:docPartBody>
    </w:docPart>
    <w:docPart>
      <w:docPartPr>
        <w:name w:val="9E2F0F065E28BF4289C096BD618FA0E0"/>
        <w:category>
          <w:name w:val="General"/>
          <w:gallery w:val="placeholder"/>
        </w:category>
        <w:types>
          <w:type w:val="bbPlcHdr"/>
        </w:types>
        <w:behaviors>
          <w:behavior w:val="content"/>
        </w:behaviors>
        <w:guid w:val="{477CE1D5-315B-3A4F-A62E-CB1AFE6EFF9E}"/>
      </w:docPartPr>
      <w:docPartBody>
        <w:p w:rsidR="008D7B71" w:rsidRDefault="00977FBC">
          <w:pPr>
            <w:pStyle w:val="9E2F0F065E28BF4289C096BD618FA0E0"/>
          </w:pPr>
          <w:r w:rsidRPr="00BF4184">
            <w:t>Column Head</w:t>
          </w:r>
        </w:p>
      </w:docPartBody>
    </w:docPart>
    <w:docPart>
      <w:docPartPr>
        <w:name w:val="673738EFC9931F4DA877516F89431544"/>
        <w:category>
          <w:name w:val="General"/>
          <w:gallery w:val="placeholder"/>
        </w:category>
        <w:types>
          <w:type w:val="bbPlcHdr"/>
        </w:types>
        <w:behaviors>
          <w:behavior w:val="content"/>
        </w:behaviors>
        <w:guid w:val="{AF16E0E7-C3B1-4E4E-87C4-53B3AC06D71C}"/>
      </w:docPartPr>
      <w:docPartBody>
        <w:p w:rsidR="008D7B71" w:rsidRDefault="00977FBC">
          <w:pPr>
            <w:pStyle w:val="673738EFC9931F4DA877516F89431544"/>
          </w:pPr>
          <w:r w:rsidRPr="00BF4184">
            <w:t>Column Head</w:t>
          </w:r>
        </w:p>
      </w:docPartBody>
    </w:docPart>
    <w:docPart>
      <w:docPartPr>
        <w:name w:val="8676ACC589AFD84AAD3215E00901B073"/>
        <w:category>
          <w:name w:val="General"/>
          <w:gallery w:val="placeholder"/>
        </w:category>
        <w:types>
          <w:type w:val="bbPlcHdr"/>
        </w:types>
        <w:behaviors>
          <w:behavior w:val="content"/>
        </w:behaviors>
        <w:guid w:val="{2C5E81FB-241D-4048-BED7-0472B5457AE2}"/>
      </w:docPartPr>
      <w:docPartBody>
        <w:p w:rsidR="008D7B71" w:rsidRDefault="00977FBC">
          <w:pPr>
            <w:pStyle w:val="8676ACC589AFD84AAD3215E00901B073"/>
          </w:pPr>
          <w:r w:rsidRPr="00BF4184">
            <w:t>Row Head</w:t>
          </w:r>
        </w:p>
      </w:docPartBody>
    </w:docPart>
    <w:docPart>
      <w:docPartPr>
        <w:name w:val="A606E5DF2C60A34CAAB0AACC8805ECC8"/>
        <w:category>
          <w:name w:val="General"/>
          <w:gallery w:val="placeholder"/>
        </w:category>
        <w:types>
          <w:type w:val="bbPlcHdr"/>
        </w:types>
        <w:behaviors>
          <w:behavior w:val="content"/>
        </w:behaviors>
        <w:guid w:val="{63BBBCE8-2A7E-C346-8B5B-E58BC6325287}"/>
      </w:docPartPr>
      <w:docPartBody>
        <w:p w:rsidR="008D7B71" w:rsidRDefault="00977FBC">
          <w:pPr>
            <w:pStyle w:val="A606E5DF2C60A34CAAB0AACC8805ECC8"/>
          </w:pPr>
          <w:r w:rsidRPr="00BF4184">
            <w:t>123</w:t>
          </w:r>
        </w:p>
      </w:docPartBody>
    </w:docPart>
    <w:docPart>
      <w:docPartPr>
        <w:name w:val="410C60D5C6D51A4FAF3755DB5A7D6ECC"/>
        <w:category>
          <w:name w:val="General"/>
          <w:gallery w:val="placeholder"/>
        </w:category>
        <w:types>
          <w:type w:val="bbPlcHdr"/>
        </w:types>
        <w:behaviors>
          <w:behavior w:val="content"/>
        </w:behaviors>
        <w:guid w:val="{02144807-CB9D-CD4C-A5CE-CBC9852F9490}"/>
      </w:docPartPr>
      <w:docPartBody>
        <w:p w:rsidR="008D7B71" w:rsidRDefault="00977FBC">
          <w:pPr>
            <w:pStyle w:val="410C60D5C6D51A4FAF3755DB5A7D6ECC"/>
          </w:pPr>
          <w:r w:rsidRPr="00BF4184">
            <w:t>123</w:t>
          </w:r>
        </w:p>
      </w:docPartBody>
    </w:docPart>
    <w:docPart>
      <w:docPartPr>
        <w:name w:val="54B003250A8F004A9D3EC46BF404B536"/>
        <w:category>
          <w:name w:val="General"/>
          <w:gallery w:val="placeholder"/>
        </w:category>
        <w:types>
          <w:type w:val="bbPlcHdr"/>
        </w:types>
        <w:behaviors>
          <w:behavior w:val="content"/>
        </w:behaviors>
        <w:guid w:val="{0E8F63C5-219E-F545-82AC-190FD064C8B1}"/>
      </w:docPartPr>
      <w:docPartBody>
        <w:p w:rsidR="008D7B71" w:rsidRDefault="00977FBC">
          <w:pPr>
            <w:pStyle w:val="54B003250A8F004A9D3EC46BF404B536"/>
          </w:pPr>
          <w:r w:rsidRPr="00BF4184">
            <w:t>123</w:t>
          </w:r>
        </w:p>
      </w:docPartBody>
    </w:docPart>
    <w:docPart>
      <w:docPartPr>
        <w:name w:val="F28BFBDC00AABB4D839DDAA5570FF2B8"/>
        <w:category>
          <w:name w:val="General"/>
          <w:gallery w:val="placeholder"/>
        </w:category>
        <w:types>
          <w:type w:val="bbPlcHdr"/>
        </w:types>
        <w:behaviors>
          <w:behavior w:val="content"/>
        </w:behaviors>
        <w:guid w:val="{B114F8C2-B3DD-5842-B999-DBF6F0EB037E}"/>
      </w:docPartPr>
      <w:docPartBody>
        <w:p w:rsidR="008D7B71" w:rsidRDefault="00977FBC">
          <w:pPr>
            <w:pStyle w:val="F28BFBDC00AABB4D839DDAA5570FF2B8"/>
          </w:pPr>
          <w:r w:rsidRPr="00BF4184">
            <w:t>123</w:t>
          </w:r>
        </w:p>
      </w:docPartBody>
    </w:docPart>
    <w:docPart>
      <w:docPartPr>
        <w:name w:val="A6E8D1CD3AE4ED4B9A8B18D3379D9315"/>
        <w:category>
          <w:name w:val="General"/>
          <w:gallery w:val="placeholder"/>
        </w:category>
        <w:types>
          <w:type w:val="bbPlcHdr"/>
        </w:types>
        <w:behaviors>
          <w:behavior w:val="content"/>
        </w:behaviors>
        <w:guid w:val="{A2BF0CE1-9E7B-D344-BD83-A74FC34D9670}"/>
      </w:docPartPr>
      <w:docPartBody>
        <w:p w:rsidR="008D7B71" w:rsidRDefault="00977FBC">
          <w:pPr>
            <w:pStyle w:val="A6E8D1CD3AE4ED4B9A8B18D3379D9315"/>
          </w:pPr>
          <w:r w:rsidRPr="00BF4184">
            <w:t>Row Head</w:t>
          </w:r>
        </w:p>
      </w:docPartBody>
    </w:docPart>
    <w:docPart>
      <w:docPartPr>
        <w:name w:val="DFD1E08D7A3F884EAAE8523E5C3F54D0"/>
        <w:category>
          <w:name w:val="General"/>
          <w:gallery w:val="placeholder"/>
        </w:category>
        <w:types>
          <w:type w:val="bbPlcHdr"/>
        </w:types>
        <w:behaviors>
          <w:behavior w:val="content"/>
        </w:behaviors>
        <w:guid w:val="{AA116F30-BC33-E147-B97E-3BDC0EE2A018}"/>
      </w:docPartPr>
      <w:docPartBody>
        <w:p w:rsidR="008D7B71" w:rsidRDefault="00977FBC">
          <w:pPr>
            <w:pStyle w:val="DFD1E08D7A3F884EAAE8523E5C3F54D0"/>
          </w:pPr>
          <w:r w:rsidRPr="00BF4184">
            <w:t>456</w:t>
          </w:r>
        </w:p>
      </w:docPartBody>
    </w:docPart>
    <w:docPart>
      <w:docPartPr>
        <w:name w:val="BE1D10C3750D1E4B8DBD81976B1F27CF"/>
        <w:category>
          <w:name w:val="General"/>
          <w:gallery w:val="placeholder"/>
        </w:category>
        <w:types>
          <w:type w:val="bbPlcHdr"/>
        </w:types>
        <w:behaviors>
          <w:behavior w:val="content"/>
        </w:behaviors>
        <w:guid w:val="{3E0DBEEF-D2D0-474C-B72B-25F807C5B509}"/>
      </w:docPartPr>
      <w:docPartBody>
        <w:p w:rsidR="008D7B71" w:rsidRDefault="00977FBC">
          <w:pPr>
            <w:pStyle w:val="BE1D10C3750D1E4B8DBD81976B1F27CF"/>
          </w:pPr>
          <w:r w:rsidRPr="00BF4184">
            <w:t>456</w:t>
          </w:r>
        </w:p>
      </w:docPartBody>
    </w:docPart>
    <w:docPart>
      <w:docPartPr>
        <w:name w:val="C319F5786AC9F444A8A8A53A3029ED5D"/>
        <w:category>
          <w:name w:val="General"/>
          <w:gallery w:val="placeholder"/>
        </w:category>
        <w:types>
          <w:type w:val="bbPlcHdr"/>
        </w:types>
        <w:behaviors>
          <w:behavior w:val="content"/>
        </w:behaviors>
        <w:guid w:val="{A2CE0B04-083A-194D-B358-BCD0F96F474D}"/>
      </w:docPartPr>
      <w:docPartBody>
        <w:p w:rsidR="008D7B71" w:rsidRDefault="00977FBC">
          <w:pPr>
            <w:pStyle w:val="C319F5786AC9F444A8A8A53A3029ED5D"/>
          </w:pPr>
          <w:r w:rsidRPr="00BF4184">
            <w:t>456</w:t>
          </w:r>
        </w:p>
      </w:docPartBody>
    </w:docPart>
    <w:docPart>
      <w:docPartPr>
        <w:name w:val="9F55C3A290FB7B4EBC13CC8B205759B3"/>
        <w:category>
          <w:name w:val="General"/>
          <w:gallery w:val="placeholder"/>
        </w:category>
        <w:types>
          <w:type w:val="bbPlcHdr"/>
        </w:types>
        <w:behaviors>
          <w:behavior w:val="content"/>
        </w:behaviors>
        <w:guid w:val="{A84D160C-20A6-8144-8307-D7B3725A4A98}"/>
      </w:docPartPr>
      <w:docPartBody>
        <w:p w:rsidR="008D7B71" w:rsidRDefault="00977FBC">
          <w:pPr>
            <w:pStyle w:val="9F55C3A290FB7B4EBC13CC8B205759B3"/>
          </w:pPr>
          <w:r w:rsidRPr="00BF4184">
            <w:t>456</w:t>
          </w:r>
        </w:p>
      </w:docPartBody>
    </w:docPart>
    <w:docPart>
      <w:docPartPr>
        <w:name w:val="920E076677600043845CB0F889C94850"/>
        <w:category>
          <w:name w:val="General"/>
          <w:gallery w:val="placeholder"/>
        </w:category>
        <w:types>
          <w:type w:val="bbPlcHdr"/>
        </w:types>
        <w:behaviors>
          <w:behavior w:val="content"/>
        </w:behaviors>
        <w:guid w:val="{97D4875B-F6A4-B640-AA6F-77CF533E92C9}"/>
      </w:docPartPr>
      <w:docPartBody>
        <w:p w:rsidR="008D7B71" w:rsidRDefault="00977FBC">
          <w:pPr>
            <w:pStyle w:val="920E076677600043845CB0F889C94850"/>
          </w:pPr>
          <w:r w:rsidRPr="00BF4184">
            <w:t>Row Head</w:t>
          </w:r>
        </w:p>
      </w:docPartBody>
    </w:docPart>
    <w:docPart>
      <w:docPartPr>
        <w:name w:val="17358C7E7E63CF449795F7944BDDA291"/>
        <w:category>
          <w:name w:val="General"/>
          <w:gallery w:val="placeholder"/>
        </w:category>
        <w:types>
          <w:type w:val="bbPlcHdr"/>
        </w:types>
        <w:behaviors>
          <w:behavior w:val="content"/>
        </w:behaviors>
        <w:guid w:val="{7E4BDE54-0633-A143-A7B1-BEF67B9D77C8}"/>
      </w:docPartPr>
      <w:docPartBody>
        <w:p w:rsidR="008D7B71" w:rsidRDefault="00977FBC">
          <w:pPr>
            <w:pStyle w:val="17358C7E7E63CF449795F7944BDDA291"/>
          </w:pPr>
          <w:r w:rsidRPr="00BF4184">
            <w:t>789</w:t>
          </w:r>
        </w:p>
      </w:docPartBody>
    </w:docPart>
    <w:docPart>
      <w:docPartPr>
        <w:name w:val="0148B7E8CC1B0244B6BA56BDBC13A302"/>
        <w:category>
          <w:name w:val="General"/>
          <w:gallery w:val="placeholder"/>
        </w:category>
        <w:types>
          <w:type w:val="bbPlcHdr"/>
        </w:types>
        <w:behaviors>
          <w:behavior w:val="content"/>
        </w:behaviors>
        <w:guid w:val="{7E7355C5-F05A-1E48-B0FE-9F651798F365}"/>
      </w:docPartPr>
      <w:docPartBody>
        <w:p w:rsidR="008D7B71" w:rsidRDefault="00977FBC">
          <w:pPr>
            <w:pStyle w:val="0148B7E8CC1B0244B6BA56BDBC13A302"/>
          </w:pPr>
          <w:r w:rsidRPr="00BF4184">
            <w:t>789</w:t>
          </w:r>
        </w:p>
      </w:docPartBody>
    </w:docPart>
    <w:docPart>
      <w:docPartPr>
        <w:name w:val="5D35001A7FADEB4DA466E5ADE801795F"/>
        <w:category>
          <w:name w:val="General"/>
          <w:gallery w:val="placeholder"/>
        </w:category>
        <w:types>
          <w:type w:val="bbPlcHdr"/>
        </w:types>
        <w:behaviors>
          <w:behavior w:val="content"/>
        </w:behaviors>
        <w:guid w:val="{E3C3B21C-83D5-604F-9F38-F3749D8C65CD}"/>
      </w:docPartPr>
      <w:docPartBody>
        <w:p w:rsidR="008D7B71" w:rsidRDefault="00977FBC">
          <w:pPr>
            <w:pStyle w:val="5D35001A7FADEB4DA466E5ADE801795F"/>
          </w:pPr>
          <w:r w:rsidRPr="00BF4184">
            <w:t>789</w:t>
          </w:r>
        </w:p>
      </w:docPartBody>
    </w:docPart>
    <w:docPart>
      <w:docPartPr>
        <w:name w:val="85C2932ED0F2D94A8FDC7E95FBFEBB29"/>
        <w:category>
          <w:name w:val="General"/>
          <w:gallery w:val="placeholder"/>
        </w:category>
        <w:types>
          <w:type w:val="bbPlcHdr"/>
        </w:types>
        <w:behaviors>
          <w:behavior w:val="content"/>
        </w:behaviors>
        <w:guid w:val="{890FFFA4-00D5-C94D-B869-BC01F10B2113}"/>
      </w:docPartPr>
      <w:docPartBody>
        <w:p w:rsidR="008D7B71" w:rsidRDefault="00977FBC">
          <w:pPr>
            <w:pStyle w:val="85C2932ED0F2D94A8FDC7E95FBFEBB29"/>
          </w:pPr>
          <w:r w:rsidRPr="00BF4184">
            <w:t>789</w:t>
          </w:r>
        </w:p>
      </w:docPartBody>
    </w:docPart>
    <w:docPart>
      <w:docPartPr>
        <w:name w:val="300D1B870BB5D7499E60CD9EDA9544AF"/>
        <w:category>
          <w:name w:val="General"/>
          <w:gallery w:val="placeholder"/>
        </w:category>
        <w:types>
          <w:type w:val="bbPlcHdr"/>
        </w:types>
        <w:behaviors>
          <w:behavior w:val="content"/>
        </w:behaviors>
        <w:guid w:val="{82EA0A88-262B-6B40-A8DA-162EB4FF396B}"/>
      </w:docPartPr>
      <w:docPartBody>
        <w:p w:rsidR="008D7B71" w:rsidRDefault="00977FBC">
          <w:pPr>
            <w:pStyle w:val="300D1B870BB5D7499E60CD9EDA9544AF"/>
          </w:pPr>
          <w:r w:rsidRPr="00BF4184">
            <w:t>Row Head</w:t>
          </w:r>
        </w:p>
      </w:docPartBody>
    </w:docPart>
    <w:docPart>
      <w:docPartPr>
        <w:name w:val="E2485298B0B185499493D8C9B4F88F24"/>
        <w:category>
          <w:name w:val="General"/>
          <w:gallery w:val="placeholder"/>
        </w:category>
        <w:types>
          <w:type w:val="bbPlcHdr"/>
        </w:types>
        <w:behaviors>
          <w:behavior w:val="content"/>
        </w:behaviors>
        <w:guid w:val="{0B186FCD-CA93-2540-B27B-C6131F0238B3}"/>
      </w:docPartPr>
      <w:docPartBody>
        <w:p w:rsidR="008D7B71" w:rsidRDefault="00977FBC">
          <w:pPr>
            <w:pStyle w:val="E2485298B0B185499493D8C9B4F88F24"/>
          </w:pPr>
          <w:r w:rsidRPr="00BF4184">
            <w:t>123</w:t>
          </w:r>
        </w:p>
      </w:docPartBody>
    </w:docPart>
    <w:docPart>
      <w:docPartPr>
        <w:name w:val="2FCB407B4D8B804585608C6231BA083E"/>
        <w:category>
          <w:name w:val="General"/>
          <w:gallery w:val="placeholder"/>
        </w:category>
        <w:types>
          <w:type w:val="bbPlcHdr"/>
        </w:types>
        <w:behaviors>
          <w:behavior w:val="content"/>
        </w:behaviors>
        <w:guid w:val="{3A7BEFE8-0468-8E47-9211-9780E32E8158}"/>
      </w:docPartPr>
      <w:docPartBody>
        <w:p w:rsidR="008D7B71" w:rsidRDefault="00977FBC">
          <w:pPr>
            <w:pStyle w:val="2FCB407B4D8B804585608C6231BA083E"/>
          </w:pPr>
          <w:r w:rsidRPr="00BF4184">
            <w:t>123</w:t>
          </w:r>
        </w:p>
      </w:docPartBody>
    </w:docPart>
    <w:docPart>
      <w:docPartPr>
        <w:name w:val="30EAAAAE33A7284F8E76A8EB03800624"/>
        <w:category>
          <w:name w:val="General"/>
          <w:gallery w:val="placeholder"/>
        </w:category>
        <w:types>
          <w:type w:val="bbPlcHdr"/>
        </w:types>
        <w:behaviors>
          <w:behavior w:val="content"/>
        </w:behaviors>
        <w:guid w:val="{D14816FD-5F3F-334F-954C-26F159CFF945}"/>
      </w:docPartPr>
      <w:docPartBody>
        <w:p w:rsidR="008D7B71" w:rsidRDefault="00977FBC">
          <w:pPr>
            <w:pStyle w:val="30EAAAAE33A7284F8E76A8EB03800624"/>
          </w:pPr>
          <w:r w:rsidRPr="00BF4184">
            <w:t>123</w:t>
          </w:r>
        </w:p>
      </w:docPartBody>
    </w:docPart>
    <w:docPart>
      <w:docPartPr>
        <w:name w:val="EF26827BAE85C64CB52DFA6665BB6844"/>
        <w:category>
          <w:name w:val="General"/>
          <w:gallery w:val="placeholder"/>
        </w:category>
        <w:types>
          <w:type w:val="bbPlcHdr"/>
        </w:types>
        <w:behaviors>
          <w:behavior w:val="content"/>
        </w:behaviors>
        <w:guid w:val="{62CA1DAC-6138-8B4D-8EFC-8A5C425E6372}"/>
      </w:docPartPr>
      <w:docPartBody>
        <w:p w:rsidR="008D7B71" w:rsidRDefault="00977FBC">
          <w:pPr>
            <w:pStyle w:val="EF26827BAE85C64CB52DFA6665BB6844"/>
          </w:pPr>
          <w:r w:rsidRPr="00BF4184">
            <w:t>123</w:t>
          </w:r>
        </w:p>
      </w:docPartBody>
    </w:docPart>
    <w:docPart>
      <w:docPartPr>
        <w:name w:val="E607A899D08CC247963531E582AA6D8E"/>
        <w:category>
          <w:name w:val="General"/>
          <w:gallery w:val="placeholder"/>
        </w:category>
        <w:types>
          <w:type w:val="bbPlcHdr"/>
        </w:types>
        <w:behaviors>
          <w:behavior w:val="content"/>
        </w:behaviors>
        <w:guid w:val="{7C84D9D8-BC77-B445-9571-A6F8C85259AF}"/>
      </w:docPartPr>
      <w:docPartBody>
        <w:p w:rsidR="008D7B71" w:rsidRDefault="00977FBC">
          <w:pPr>
            <w:pStyle w:val="E607A899D08CC247963531E582AA6D8E"/>
          </w:pPr>
          <w:r w:rsidRPr="00BF4184">
            <w:t>Row Head</w:t>
          </w:r>
        </w:p>
      </w:docPartBody>
    </w:docPart>
    <w:docPart>
      <w:docPartPr>
        <w:name w:val="4C1628E935D05341A99A2C0F1EDE0078"/>
        <w:category>
          <w:name w:val="General"/>
          <w:gallery w:val="placeholder"/>
        </w:category>
        <w:types>
          <w:type w:val="bbPlcHdr"/>
        </w:types>
        <w:behaviors>
          <w:behavior w:val="content"/>
        </w:behaviors>
        <w:guid w:val="{C17D654C-49C9-824C-8DA8-C485F2E20241}"/>
      </w:docPartPr>
      <w:docPartBody>
        <w:p w:rsidR="008D7B71" w:rsidRDefault="00977FBC">
          <w:pPr>
            <w:pStyle w:val="4C1628E935D05341A99A2C0F1EDE0078"/>
          </w:pPr>
          <w:r w:rsidRPr="00BF4184">
            <w:t>456</w:t>
          </w:r>
        </w:p>
      </w:docPartBody>
    </w:docPart>
    <w:docPart>
      <w:docPartPr>
        <w:name w:val="CE7AA055C4567946A7CBB4A5C6EEA596"/>
        <w:category>
          <w:name w:val="General"/>
          <w:gallery w:val="placeholder"/>
        </w:category>
        <w:types>
          <w:type w:val="bbPlcHdr"/>
        </w:types>
        <w:behaviors>
          <w:behavior w:val="content"/>
        </w:behaviors>
        <w:guid w:val="{0F17E92A-9068-3E4E-9933-9F4149B49199}"/>
      </w:docPartPr>
      <w:docPartBody>
        <w:p w:rsidR="008D7B71" w:rsidRDefault="00977FBC">
          <w:pPr>
            <w:pStyle w:val="CE7AA055C4567946A7CBB4A5C6EEA596"/>
          </w:pPr>
          <w:r w:rsidRPr="00BF4184">
            <w:t>456</w:t>
          </w:r>
        </w:p>
      </w:docPartBody>
    </w:docPart>
    <w:docPart>
      <w:docPartPr>
        <w:name w:val="61A0C7A5CA36A6489ECBF26F3CE592B6"/>
        <w:category>
          <w:name w:val="General"/>
          <w:gallery w:val="placeholder"/>
        </w:category>
        <w:types>
          <w:type w:val="bbPlcHdr"/>
        </w:types>
        <w:behaviors>
          <w:behavior w:val="content"/>
        </w:behaviors>
        <w:guid w:val="{52B0A01F-69F5-434A-B318-3CF78747EAF1}"/>
      </w:docPartPr>
      <w:docPartBody>
        <w:p w:rsidR="008D7B71" w:rsidRDefault="00977FBC">
          <w:pPr>
            <w:pStyle w:val="61A0C7A5CA36A6489ECBF26F3CE592B6"/>
          </w:pPr>
          <w:r w:rsidRPr="00BF4184">
            <w:t>456</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BC"/>
    <w:rsid w:val="0016611C"/>
    <w:rsid w:val="00252762"/>
    <w:rsid w:val="0062739F"/>
    <w:rsid w:val="006508DE"/>
    <w:rsid w:val="00767C6C"/>
    <w:rsid w:val="008D7B71"/>
    <w:rsid w:val="00977FBC"/>
    <w:rsid w:val="00B47240"/>
    <w:rsid w:val="00BE76C6"/>
    <w:rsid w:val="00CB12BC"/>
    <w:rsid w:val="00FC22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DEA90934563409DA05D32E8C75DA0">
    <w:name w:val="F46DEA90934563409DA05D32E8C75DA0"/>
  </w:style>
  <w:style w:type="paragraph" w:customStyle="1" w:styleId="915AB79A2CB8A64EBD4818AD2E02ACEA">
    <w:name w:val="915AB79A2CB8A64EBD4818AD2E02ACEA"/>
  </w:style>
  <w:style w:type="paragraph" w:customStyle="1" w:styleId="BE140C9F4FECD24A97A25DFD1D4B8EBB">
    <w:name w:val="BE140C9F4FECD24A97A25DFD1D4B8EBB"/>
  </w:style>
  <w:style w:type="paragraph" w:customStyle="1" w:styleId="5548CB28C8EF2F44B68820B1C031C297">
    <w:name w:val="5548CB28C8EF2F44B68820B1C031C297"/>
  </w:style>
  <w:style w:type="paragraph" w:customStyle="1" w:styleId="68570DCD13A42E4DBE06EDC4C2E7E8DB">
    <w:name w:val="68570DCD13A42E4DBE06EDC4C2E7E8DB"/>
  </w:style>
  <w:style w:type="paragraph" w:customStyle="1" w:styleId="9E532DFA1E004F4B9045C4085A4D4263">
    <w:name w:val="9E532DFA1E004F4B9045C4085A4D4263"/>
  </w:style>
  <w:style w:type="character" w:styleId="Emphasis">
    <w:name w:val="Emphasis"/>
    <w:basedOn w:val="DefaultParagraphFont"/>
    <w:uiPriority w:val="4"/>
    <w:unhideWhenUsed/>
    <w:qFormat/>
    <w:rPr>
      <w:i/>
      <w:iCs/>
    </w:rPr>
  </w:style>
  <w:style w:type="paragraph" w:customStyle="1" w:styleId="4CB4229C870BD54E85A8AD8710706B36">
    <w:name w:val="4CB4229C870BD54E85A8AD8710706B36"/>
  </w:style>
  <w:style w:type="paragraph" w:customStyle="1" w:styleId="3CB6D50DA64C8649963D9F4C6EDF4D16">
    <w:name w:val="3CB6D50DA64C8649963D9F4C6EDF4D16"/>
  </w:style>
  <w:style w:type="paragraph" w:customStyle="1" w:styleId="9E62529F6CB29440B9E22030FDAFAFD6">
    <w:name w:val="9E62529F6CB29440B9E22030FDAFAFD6"/>
  </w:style>
  <w:style w:type="paragraph" w:customStyle="1" w:styleId="D6D91C939640954CAE940D8E96A9A60B">
    <w:name w:val="D6D91C939640954CAE940D8E96A9A60B"/>
  </w:style>
  <w:style w:type="paragraph" w:customStyle="1" w:styleId="FC3209C38F0BC647813F743E90D1A1CD">
    <w:name w:val="FC3209C38F0BC647813F743E90D1A1CD"/>
  </w:style>
  <w:style w:type="paragraph" w:customStyle="1" w:styleId="562E913220A7E047BE97E6BF5DA28C33">
    <w:name w:val="562E913220A7E047BE97E6BF5DA28C33"/>
  </w:style>
  <w:style w:type="paragraph" w:customStyle="1" w:styleId="9281B3FADBA15943B9C1B4CD9CB9A8E1">
    <w:name w:val="9281B3FADBA15943B9C1B4CD9CB9A8E1"/>
  </w:style>
  <w:style w:type="paragraph" w:customStyle="1" w:styleId="1733EBB6D9EDA84A8CA204736BBF7A29">
    <w:name w:val="1733EBB6D9EDA84A8CA204736BBF7A29"/>
  </w:style>
  <w:style w:type="paragraph" w:customStyle="1" w:styleId="92B72AFF173B764CA96981764BCB9152">
    <w:name w:val="92B72AFF173B764CA96981764BCB9152"/>
  </w:style>
  <w:style w:type="paragraph" w:customStyle="1" w:styleId="82851C2046199A44A29726301AB44460">
    <w:name w:val="82851C2046199A44A29726301AB44460"/>
  </w:style>
  <w:style w:type="paragraph" w:customStyle="1" w:styleId="EDCB91FAD9AE0F48881E86E765F4BB10">
    <w:name w:val="EDCB91FAD9AE0F48881E86E765F4BB10"/>
  </w:style>
  <w:style w:type="paragraph" w:customStyle="1" w:styleId="226AFB81306E364C88FE60F6EA3A5106">
    <w:name w:val="226AFB81306E364C88FE60F6EA3A5106"/>
  </w:style>
  <w:style w:type="paragraph" w:customStyle="1" w:styleId="BFC9D82BE481194499BDF6DBEA313ABB">
    <w:name w:val="BFC9D82BE481194499BDF6DBEA313ABB"/>
  </w:style>
  <w:style w:type="paragraph" w:customStyle="1" w:styleId="92EFE9C074C6B9478FAD0BA2CBBD14D8">
    <w:name w:val="92EFE9C074C6B9478FAD0BA2CBBD14D8"/>
  </w:style>
  <w:style w:type="paragraph" w:customStyle="1" w:styleId="EDEC141D2691554680591B803A56A953">
    <w:name w:val="EDEC141D2691554680591B803A56A953"/>
  </w:style>
  <w:style w:type="paragraph" w:customStyle="1" w:styleId="539992F8B0E7694D9B05C78542F7A207">
    <w:name w:val="539992F8B0E7694D9B05C78542F7A207"/>
  </w:style>
  <w:style w:type="paragraph" w:customStyle="1" w:styleId="269354CF05B9AE4E9242A40219B9D7D5">
    <w:name w:val="269354CF05B9AE4E9242A40219B9D7D5"/>
  </w:style>
  <w:style w:type="paragraph" w:customStyle="1" w:styleId="865A0F7DDA01FC4CAAE60A1CA5538CFB">
    <w:name w:val="865A0F7DDA01FC4CAAE60A1CA5538CFB"/>
  </w:style>
  <w:style w:type="paragraph" w:customStyle="1" w:styleId="31A0B6CC3DC83248AF341D1091B683CA">
    <w:name w:val="31A0B6CC3DC83248AF341D1091B683CA"/>
  </w:style>
  <w:style w:type="paragraph" w:customStyle="1" w:styleId="6E498A236F42604CA4411CCD998A96CC">
    <w:name w:val="6E498A236F42604CA4411CCD998A96CC"/>
  </w:style>
  <w:style w:type="paragraph" w:customStyle="1" w:styleId="C9FD575F2832B4479C601679E46A7111">
    <w:name w:val="C9FD575F2832B4479C601679E46A7111"/>
  </w:style>
  <w:style w:type="paragraph" w:customStyle="1" w:styleId="34829FA6FA080B41B00957DDB85E8454">
    <w:name w:val="34829FA6FA080B41B00957DDB85E8454"/>
  </w:style>
  <w:style w:type="paragraph" w:customStyle="1" w:styleId="9E2F0F065E28BF4289C096BD618FA0E0">
    <w:name w:val="9E2F0F065E28BF4289C096BD618FA0E0"/>
  </w:style>
  <w:style w:type="paragraph" w:customStyle="1" w:styleId="673738EFC9931F4DA877516F89431544">
    <w:name w:val="673738EFC9931F4DA877516F89431544"/>
  </w:style>
  <w:style w:type="paragraph" w:customStyle="1" w:styleId="8676ACC589AFD84AAD3215E00901B073">
    <w:name w:val="8676ACC589AFD84AAD3215E00901B073"/>
  </w:style>
  <w:style w:type="paragraph" w:customStyle="1" w:styleId="A606E5DF2C60A34CAAB0AACC8805ECC8">
    <w:name w:val="A606E5DF2C60A34CAAB0AACC8805ECC8"/>
  </w:style>
  <w:style w:type="paragraph" w:customStyle="1" w:styleId="410C60D5C6D51A4FAF3755DB5A7D6ECC">
    <w:name w:val="410C60D5C6D51A4FAF3755DB5A7D6ECC"/>
  </w:style>
  <w:style w:type="paragraph" w:customStyle="1" w:styleId="54B003250A8F004A9D3EC46BF404B536">
    <w:name w:val="54B003250A8F004A9D3EC46BF404B536"/>
  </w:style>
  <w:style w:type="paragraph" w:customStyle="1" w:styleId="F28BFBDC00AABB4D839DDAA5570FF2B8">
    <w:name w:val="F28BFBDC00AABB4D839DDAA5570FF2B8"/>
  </w:style>
  <w:style w:type="paragraph" w:customStyle="1" w:styleId="A6E8D1CD3AE4ED4B9A8B18D3379D9315">
    <w:name w:val="A6E8D1CD3AE4ED4B9A8B18D3379D9315"/>
  </w:style>
  <w:style w:type="paragraph" w:customStyle="1" w:styleId="DFD1E08D7A3F884EAAE8523E5C3F54D0">
    <w:name w:val="DFD1E08D7A3F884EAAE8523E5C3F54D0"/>
  </w:style>
  <w:style w:type="paragraph" w:customStyle="1" w:styleId="BE1D10C3750D1E4B8DBD81976B1F27CF">
    <w:name w:val="BE1D10C3750D1E4B8DBD81976B1F27CF"/>
  </w:style>
  <w:style w:type="paragraph" w:customStyle="1" w:styleId="C319F5786AC9F444A8A8A53A3029ED5D">
    <w:name w:val="C319F5786AC9F444A8A8A53A3029ED5D"/>
  </w:style>
  <w:style w:type="paragraph" w:customStyle="1" w:styleId="9F55C3A290FB7B4EBC13CC8B205759B3">
    <w:name w:val="9F55C3A290FB7B4EBC13CC8B205759B3"/>
  </w:style>
  <w:style w:type="paragraph" w:customStyle="1" w:styleId="920E076677600043845CB0F889C94850">
    <w:name w:val="920E076677600043845CB0F889C94850"/>
  </w:style>
  <w:style w:type="paragraph" w:customStyle="1" w:styleId="17358C7E7E63CF449795F7944BDDA291">
    <w:name w:val="17358C7E7E63CF449795F7944BDDA291"/>
  </w:style>
  <w:style w:type="paragraph" w:customStyle="1" w:styleId="0148B7E8CC1B0244B6BA56BDBC13A302">
    <w:name w:val="0148B7E8CC1B0244B6BA56BDBC13A302"/>
  </w:style>
  <w:style w:type="paragraph" w:customStyle="1" w:styleId="5D35001A7FADEB4DA466E5ADE801795F">
    <w:name w:val="5D35001A7FADEB4DA466E5ADE801795F"/>
  </w:style>
  <w:style w:type="paragraph" w:customStyle="1" w:styleId="85C2932ED0F2D94A8FDC7E95FBFEBB29">
    <w:name w:val="85C2932ED0F2D94A8FDC7E95FBFEBB29"/>
  </w:style>
  <w:style w:type="paragraph" w:customStyle="1" w:styleId="300D1B870BB5D7499E60CD9EDA9544AF">
    <w:name w:val="300D1B870BB5D7499E60CD9EDA9544AF"/>
  </w:style>
  <w:style w:type="paragraph" w:customStyle="1" w:styleId="E2485298B0B185499493D8C9B4F88F24">
    <w:name w:val="E2485298B0B185499493D8C9B4F88F24"/>
  </w:style>
  <w:style w:type="paragraph" w:customStyle="1" w:styleId="2FCB407B4D8B804585608C6231BA083E">
    <w:name w:val="2FCB407B4D8B804585608C6231BA083E"/>
  </w:style>
  <w:style w:type="paragraph" w:customStyle="1" w:styleId="30EAAAAE33A7284F8E76A8EB03800624">
    <w:name w:val="30EAAAAE33A7284F8E76A8EB03800624"/>
  </w:style>
  <w:style w:type="paragraph" w:customStyle="1" w:styleId="EF26827BAE85C64CB52DFA6665BB6844">
    <w:name w:val="EF26827BAE85C64CB52DFA6665BB6844"/>
  </w:style>
  <w:style w:type="paragraph" w:customStyle="1" w:styleId="E607A899D08CC247963531E582AA6D8E">
    <w:name w:val="E607A899D08CC247963531E582AA6D8E"/>
  </w:style>
  <w:style w:type="paragraph" w:customStyle="1" w:styleId="4C1628E935D05341A99A2C0F1EDE0078">
    <w:name w:val="4C1628E935D05341A99A2C0F1EDE0078"/>
  </w:style>
  <w:style w:type="paragraph" w:customStyle="1" w:styleId="CE7AA055C4567946A7CBB4A5C6EEA596">
    <w:name w:val="CE7AA055C4567946A7CBB4A5C6EEA596"/>
  </w:style>
  <w:style w:type="paragraph" w:customStyle="1" w:styleId="61A0C7A5CA36A6489ECBF26F3CE592B6">
    <w:name w:val="61A0C7A5CA36A6489ECBF26F3CE592B6"/>
  </w:style>
  <w:style w:type="paragraph" w:customStyle="1" w:styleId="D2212488CC9A614FB5752DF164AAC0B2">
    <w:name w:val="D2212488CC9A614FB5752DF164AAC0B2"/>
  </w:style>
  <w:style w:type="paragraph" w:customStyle="1" w:styleId="61582B5F89B754448384A233491F74AF">
    <w:name w:val="61582B5F89B754448384A233491F74AF"/>
  </w:style>
  <w:style w:type="paragraph" w:customStyle="1" w:styleId="E377DC810C04644780431F85BE8F3F2A">
    <w:name w:val="E377DC810C04644780431F85BE8F3F2A"/>
  </w:style>
  <w:style w:type="paragraph" w:customStyle="1" w:styleId="6B3962538DD6D04A9BBE90A865E2BC41">
    <w:name w:val="6B3962538DD6D04A9BBE90A865E2BC41"/>
  </w:style>
  <w:style w:type="paragraph" w:customStyle="1" w:styleId="94CB52F7FE5A8249A036E90FADD9F263">
    <w:name w:val="94CB52F7FE5A8249A036E90FADD9F263"/>
  </w:style>
  <w:style w:type="paragraph" w:customStyle="1" w:styleId="7C6AEA7AB6D1A54A808281C1CCDD7486">
    <w:name w:val="7C6AEA7AB6D1A54A808281C1CCDD7486"/>
  </w:style>
  <w:style w:type="paragraph" w:customStyle="1" w:styleId="02C460DBC1E176469C6272EE549DCFF6">
    <w:name w:val="02C460DBC1E176469C6272EE549DCFF6"/>
  </w:style>
  <w:style w:type="paragraph" w:customStyle="1" w:styleId="B067797E89A5D24A89241CDA4AA87997">
    <w:name w:val="B067797E89A5D24A89241CDA4AA87997"/>
  </w:style>
  <w:style w:type="paragraph" w:customStyle="1" w:styleId="F34B223F67FA2E43B06AA84B13E6FF4F">
    <w:name w:val="F34B223F67FA2E43B06AA84B13E6FF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real-time scalable video stream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4B2256-8456-4766-817E-6403ED69B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23</Pages>
  <Words>9792</Words>
  <Characters>55821</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Real-time Scalable Video Stream Analysis with Object, Activity and Anomaly Detection.</vt:lpstr>
    </vt:vector>
  </TitlesOfParts>
  <Company/>
  <LinksUpToDate>false</LinksUpToDate>
  <CharactersWithSpaces>65483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Scalable Video Stream Analysis with Object, Activity and Anomaly Detection.</dc:title>
  <dc:subject/>
  <dc:creator>Joe Honour (UG)</dc:creator>
  <cp:keywords/>
  <dc:description/>
  <cp:lastModifiedBy>Joe Honour (UG)</cp:lastModifiedBy>
  <cp:revision>94</cp:revision>
  <cp:lastPrinted>2018-02-19T16:27:00Z</cp:lastPrinted>
  <dcterms:created xsi:type="dcterms:W3CDTF">2018-01-29T22:30:00Z</dcterms:created>
  <dcterms:modified xsi:type="dcterms:W3CDTF">2018-02-19T17:06:00Z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c1b589b8-6a1c-36f3-b491-f0eb874ce4e4</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